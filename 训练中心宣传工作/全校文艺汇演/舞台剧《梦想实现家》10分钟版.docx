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2420" w:rsidRDefault="00722420">
      <w:pPr>
        <w:jc w:val="center"/>
        <w:rPr>
          <w:rFonts w:ascii="楷体" w:eastAsia="楷体" w:hAnsi="楷体"/>
          <w:sz w:val="32"/>
        </w:rPr>
      </w:pPr>
      <w:bookmarkStart w:id="0" w:name="_GoBack"/>
      <w:bookmarkEnd w:id="0"/>
      <w:r>
        <w:rPr>
          <w:rFonts w:ascii="楷体" w:eastAsia="楷体" w:hAnsi="楷体" w:hint="eastAsia"/>
          <w:sz w:val="32"/>
        </w:rPr>
        <w:t>舞台剧《梦想实现家》</w:t>
      </w:r>
    </w:p>
    <w:p w:rsidR="00722420" w:rsidRDefault="00722420">
      <w:pPr>
        <w:jc w:val="center"/>
        <w:rPr>
          <w:rFonts w:ascii="楷体" w:eastAsia="楷体" w:hAnsi="楷体"/>
          <w:b/>
          <w:sz w:val="32"/>
          <w:u w:val="single"/>
        </w:rPr>
      </w:pPr>
      <w:r>
        <w:rPr>
          <w:rFonts w:ascii="楷体" w:eastAsia="楷体" w:hAnsi="楷体" w:hint="eastAsia"/>
          <w:b/>
          <w:sz w:val="32"/>
          <w:u w:val="single"/>
        </w:rPr>
        <w:t>主题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创客是创造者，是梦想的实现家，是行胜于言的践行者</w:t>
      </w:r>
    </w:p>
    <w:p w:rsidR="00722420" w:rsidRDefault="00722420">
      <w:pPr>
        <w:jc w:val="center"/>
        <w:rPr>
          <w:rFonts w:ascii="楷体" w:eastAsia="楷体" w:hAnsi="楷体"/>
          <w:b/>
          <w:sz w:val="32"/>
          <w:u w:val="single"/>
        </w:rPr>
      </w:pPr>
      <w:r>
        <w:rPr>
          <w:rFonts w:ascii="楷体" w:eastAsia="楷体" w:hAnsi="楷体" w:hint="eastAsia"/>
          <w:b/>
          <w:sz w:val="32"/>
          <w:u w:val="single"/>
        </w:rPr>
        <w:t>内容梗概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一群具有创客精神的工程师和学生们，为</w:t>
      </w:r>
      <w:r>
        <w:rPr>
          <w:rFonts w:ascii="Menlo Bold" w:eastAsia="楷体" w:hAnsi="Menlo Bold" w:cs="Menlo Bold" w:hint="eastAsia"/>
        </w:rPr>
        <w:t>一个共同</w:t>
      </w:r>
      <w:r>
        <w:rPr>
          <w:rFonts w:ascii="楷体" w:eastAsia="楷体" w:hAnsi="楷体" w:hint="eastAsia"/>
        </w:rPr>
        <w:t>的梦想——翱翔蓝天，一起努力去实现的故事。</w:t>
      </w:r>
    </w:p>
    <w:p w:rsidR="00722420" w:rsidRDefault="00722420">
      <w:pPr>
        <w:jc w:val="center"/>
        <w:rPr>
          <w:rFonts w:ascii="楷体" w:eastAsia="楷体" w:hAnsi="楷体"/>
          <w:b/>
          <w:sz w:val="32"/>
          <w:u w:val="single"/>
        </w:rPr>
      </w:pPr>
      <w:r>
        <w:rPr>
          <w:rFonts w:ascii="楷体" w:eastAsia="楷体" w:hAnsi="楷体" w:hint="eastAsia"/>
          <w:b/>
          <w:sz w:val="32"/>
          <w:u w:val="single"/>
        </w:rPr>
        <w:t>剧情摘要</w:t>
      </w:r>
    </w:p>
    <w:p w:rsidR="00722420" w:rsidRDefault="00722420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第一幕——转动吧，斯特林！</w:t>
      </w:r>
      <w:r>
        <w:rPr>
          <w:rFonts w:ascii="楷体" w:eastAsia="楷体" w:hAnsi="楷体" w:hint="eastAsia"/>
        </w:rPr>
        <w:t>（3分钟）</w:t>
      </w:r>
    </w:p>
    <w:p w:rsidR="00722420" w:rsidRDefault="00722420">
      <w:pPr>
        <w:jc w:val="center"/>
        <w:rPr>
          <w:rFonts w:ascii="楷体" w:eastAsia="楷体" w:hAnsi="楷体"/>
          <w:highlight w:val="yellow"/>
        </w:rPr>
      </w:pPr>
      <w:r>
        <w:rPr>
          <w:rFonts w:ascii="楷体" w:eastAsia="楷体" w:hAnsi="楷体" w:hint="eastAsia"/>
          <w:highlight w:val="yellow"/>
        </w:rPr>
        <w:t>演员：1创客甲，2创客乙，3创客丙（橙色工服）</w:t>
      </w:r>
    </w:p>
    <w:p w:rsidR="00722420" w:rsidRDefault="00722420">
      <w:pPr>
        <w:jc w:val="center"/>
        <w:rPr>
          <w:rFonts w:ascii="楷体" w:eastAsia="楷体" w:hAnsi="楷体"/>
          <w:highlight w:val="yellow"/>
        </w:rPr>
      </w:pPr>
      <w:r>
        <w:rPr>
          <w:rFonts w:ascii="楷体" w:eastAsia="楷体" w:hAnsi="楷体" w:hint="eastAsia"/>
          <w:highlight w:val="yellow"/>
        </w:rPr>
        <w:t>4创客导师（i.Center带领短袖衫，外套按扣夹克）</w:t>
      </w:r>
    </w:p>
    <w:p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  <w:highlight w:val="yellow"/>
        </w:rPr>
        <w:t>5学生甲，6学生乙，7学生丙（橙色工服），8车间主任</w:t>
      </w:r>
    </w:p>
    <w:p w:rsidR="00722420" w:rsidRDefault="00722420">
      <w:pPr>
        <w:jc w:val="center"/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布景：创客活动室背景、斯特林发动机运转背景</w:t>
      </w:r>
    </w:p>
    <w:p w:rsidR="00722420" w:rsidRDefault="00722420">
      <w:pPr>
        <w:jc w:val="center"/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折叠桌2张、斯特林发动机零件模型、双面KT板黑板、可充电台灯、椅子6把</w:t>
      </w:r>
    </w:p>
    <w:p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  <w:highlight w:val="cyan"/>
        </w:rPr>
        <w:t>工具道具（秒表、六角扳手、螺丝刀）飞机模型（暂不用）</w:t>
      </w:r>
    </w:p>
    <w:p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内容摘要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暑期工程训练，7位同学共同完成斯特林发动机项目，并由两位老师进行协助指导，操作机床加工零件，装配完成后成功点火运行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创客甲、乙、丙，学生甲、乙、丙，分别围在两个桌子进行制作调试。车间主任反复查看巡视，帮助学生解答问题。</w:t>
      </w:r>
    </w:p>
    <w:p w:rsidR="00681BC0" w:rsidRDefault="00681BC0">
      <w:pPr>
        <w:jc w:val="center"/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开场旁白</w:t>
      </w:r>
    </w:p>
    <w:p w:rsidR="00681BC0" w:rsidRDefault="00681BC0" w:rsidP="00681BC0">
      <w:pPr>
        <w:jc w:val="left"/>
        <w:rPr>
          <w:rFonts w:ascii="楷体" w:eastAsia="楷体" w:hAnsi="楷体" w:hint="eastAsia"/>
        </w:rPr>
      </w:pPr>
      <w:r w:rsidRPr="00681BC0">
        <w:rPr>
          <w:rFonts w:ascii="楷体" w:eastAsia="楷体" w:hAnsi="楷体" w:hint="eastAsia"/>
        </w:rPr>
        <w:t>创新创业，是当下大家耳熟能详的词语，但提起创客，恐怕许多人就会感到陌生。2015年2月，李克强总理考察了深圳柴火创客空间，随后又探访了中关村</w:t>
      </w:r>
      <w:r>
        <w:rPr>
          <w:rFonts w:ascii="楷体" w:eastAsia="楷体" w:hAnsi="楷体" w:hint="eastAsia"/>
        </w:rPr>
        <w:t>创业大街，提出“大众创业，万众创新</w:t>
      </w:r>
      <w:r w:rsidRPr="00681BC0">
        <w:rPr>
          <w:rFonts w:ascii="楷体" w:eastAsia="楷体" w:hAnsi="楷体" w:hint="eastAsia"/>
        </w:rPr>
        <w:t>”的口号。一时</w:t>
      </w:r>
      <w:r>
        <w:rPr>
          <w:rFonts w:ascii="楷体" w:eastAsia="楷体" w:hAnsi="楷体" w:hint="eastAsia"/>
        </w:rPr>
        <w:t>间全国大江南北掀起了创新浪潮。而在我们的清华园里，也有这么一群怀揣梦想的年轻人，在清华大学基础工业训练中心创客空间里，为实现</w:t>
      </w:r>
      <w:r w:rsidRPr="00681BC0">
        <w:rPr>
          <w:rFonts w:ascii="楷体" w:eastAsia="楷体" w:hAnsi="楷体" w:hint="eastAsia"/>
        </w:rPr>
        <w:t>报效祖国的梦想而奋斗着。他们就是清华学生创客，故事要从一年前讲起。</w:t>
      </w:r>
    </w:p>
    <w:p w:rsidR="00722420" w:rsidRDefault="00681BC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台词</w:t>
      </w:r>
    </w:p>
    <w:p w:rsidR="00722420" w:rsidRDefault="0072242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4创客导师：“</w:t>
      </w:r>
      <w:r>
        <w:rPr>
          <w:rFonts w:ascii="楷体" w:eastAsia="楷体" w:hAnsi="楷体" w:hint="eastAsia"/>
          <w:b/>
          <w:bCs/>
        </w:rPr>
        <w:t>同学们，上节课我们了解了斯特林发动机的原理，本节课我们将根据原理进行发动机的组装与调试，现在大家根据操作流程，开始组装</w:t>
      </w:r>
      <w:r>
        <w:rPr>
          <w:rFonts w:ascii="楷体" w:eastAsia="楷体" w:hAnsi="楷体" w:hint="eastAsia"/>
          <w:b/>
          <w:bCs/>
        </w:rPr>
        <w:lastRenderedPageBreak/>
        <w:t>吧！</w:t>
      </w:r>
      <w:r>
        <w:rPr>
          <w:rFonts w:ascii="楷体" w:eastAsia="楷体" w:hAnsi="楷体" w:hint="eastAsia"/>
        </w:rPr>
        <w:t>”</w:t>
      </w:r>
    </w:p>
    <w:p w:rsidR="00722420" w:rsidRDefault="0072242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（导师循环走动，并强调注意事项：</w:t>
      </w:r>
      <w:r>
        <w:rPr>
          <w:rFonts w:ascii="楷体" w:eastAsia="楷体" w:hAnsi="楷体" w:hint="eastAsia"/>
          <w:b/>
          <w:bCs/>
        </w:rPr>
        <w:t>在组装过程中大家首先要注意安全，看好工艺要求</w:t>
      </w:r>
      <w:r>
        <w:rPr>
          <w:rFonts w:ascii="楷体" w:eastAsia="楷体" w:hAnsi="楷体"/>
        </w:rPr>
        <w:t>……</w:t>
      </w:r>
      <w:r>
        <w:rPr>
          <w:rFonts w:ascii="楷体" w:eastAsia="楷体" w:hAnsi="楷体" w:hint="eastAsia"/>
        </w:rPr>
        <w:t>）       (学生们开始组装，私语</w:t>
      </w:r>
      <w:r w:rsidR="00681BC0">
        <w:rPr>
          <w:rFonts w:ascii="楷体" w:eastAsia="楷体" w:hAnsi="楷体" w:hint="eastAsia"/>
        </w:rPr>
        <w:t>)</w:t>
      </w:r>
    </w:p>
    <w:p w:rsidR="00681BC0" w:rsidRDefault="00681BC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（7学生丙转向8车间主任提问题，8车间主任进行指点）</w:t>
      </w:r>
    </w:p>
    <w:p w:rsidR="00681BC0" w:rsidRDefault="00681BC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A桌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2创客乙：“</w:t>
      </w:r>
      <w:r>
        <w:rPr>
          <w:rFonts w:ascii="楷体" w:eastAsia="楷体" w:hAnsi="楷体" w:hint="eastAsia"/>
          <w:b/>
          <w:bCs/>
        </w:rPr>
        <w:t>加油加油，咱们是第一个装配完成的，快点火运行起来</w:t>
      </w:r>
      <w:r>
        <w:rPr>
          <w:rFonts w:ascii="楷体" w:eastAsia="楷体" w:hAnsi="楷体" w:hint="eastAsia"/>
        </w:rPr>
        <w:t>！”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3创客丙：“</w:t>
      </w:r>
      <w:r>
        <w:rPr>
          <w:rFonts w:ascii="楷体" w:eastAsia="楷体" w:hAnsi="楷体" w:hint="eastAsia"/>
          <w:b/>
          <w:bCs/>
        </w:rPr>
        <w:t>转动吧，斯特林</w:t>
      </w:r>
      <w:r>
        <w:rPr>
          <w:rFonts w:ascii="楷体" w:eastAsia="楷体" w:hAnsi="楷体" w:hint="eastAsia"/>
        </w:rPr>
        <w:t>！”</w:t>
      </w:r>
    </w:p>
    <w:p w:rsidR="00722420" w:rsidRDefault="0072242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2创客乙：“</w:t>
      </w:r>
      <w:r>
        <w:rPr>
          <w:rFonts w:ascii="楷体" w:eastAsia="楷体" w:hAnsi="楷体" w:hint="eastAsia"/>
          <w:b/>
          <w:bCs/>
        </w:rPr>
        <w:t>哎，看样子不是很给力啊，阻力太大了，我再调整一下间隙</w:t>
      </w:r>
      <w:r>
        <w:rPr>
          <w:rFonts w:ascii="楷体" w:eastAsia="楷体" w:hAnsi="楷体" w:hint="eastAsia"/>
        </w:rPr>
        <w:t>”</w:t>
      </w:r>
    </w:p>
    <w:p w:rsidR="00681BC0" w:rsidRDefault="00681BC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（3创客丙转向4创客导师）</w:t>
      </w:r>
    </w:p>
    <w:p w:rsidR="00722420" w:rsidRDefault="0072242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1创客甲：“</w:t>
      </w:r>
      <w:r>
        <w:rPr>
          <w:rFonts w:ascii="楷体" w:eastAsia="楷体" w:hAnsi="楷体" w:hint="eastAsia"/>
          <w:b/>
          <w:bCs/>
        </w:rPr>
        <w:t>还有两个连杆之间的夹角可以再调一下</w:t>
      </w:r>
      <w:r>
        <w:rPr>
          <w:rFonts w:ascii="楷体" w:eastAsia="楷体" w:hAnsi="楷体" w:hint="eastAsia"/>
        </w:rPr>
        <w:t>”</w:t>
      </w:r>
    </w:p>
    <w:p w:rsidR="00681BC0" w:rsidRDefault="00681BC0">
      <w:pPr>
        <w:rPr>
          <w:rFonts w:ascii="楷体" w:eastAsia="楷体" w:hAnsi="楷体" w:hint="eastAsia"/>
          <w:i/>
        </w:rPr>
      </w:pPr>
      <w:r>
        <w:rPr>
          <w:rFonts w:ascii="楷体" w:eastAsia="楷体" w:hAnsi="楷体" w:hint="eastAsia"/>
          <w:i/>
        </w:rPr>
        <w:t>B桌</w:t>
      </w:r>
    </w:p>
    <w:p w:rsidR="00722420" w:rsidRDefault="00BF6BF5">
      <w:pPr>
        <w:rPr>
          <w:rFonts w:ascii="楷体" w:eastAsia="楷体" w:hAnsi="楷体" w:hint="eastAsia"/>
          <w:i/>
        </w:rPr>
      </w:pPr>
      <w:r>
        <w:rPr>
          <w:rFonts w:ascii="楷体" w:eastAsia="楷体" w:hAnsi="楷体" w:hint="eastAsia"/>
          <w:i/>
        </w:rPr>
        <w:t>7</w:t>
      </w:r>
      <w:r w:rsidR="00722420">
        <w:rPr>
          <w:rFonts w:ascii="楷体" w:eastAsia="楷体" w:hAnsi="楷体" w:hint="eastAsia"/>
          <w:i/>
        </w:rPr>
        <w:t>学生丙：“</w:t>
      </w:r>
      <w:r w:rsidR="00722420">
        <w:rPr>
          <w:rFonts w:ascii="楷体" w:eastAsia="楷体" w:hAnsi="楷体" w:hint="eastAsia"/>
          <w:b/>
          <w:bCs/>
          <w:i/>
        </w:rPr>
        <w:t>我们也调一下夹角</w:t>
      </w:r>
      <w:r w:rsidR="00722420">
        <w:rPr>
          <w:rFonts w:ascii="楷体" w:eastAsia="楷体" w:hAnsi="楷体" w:hint="eastAsia"/>
          <w:i/>
        </w:rPr>
        <w:t>”</w:t>
      </w:r>
    </w:p>
    <w:p w:rsidR="00722420" w:rsidRDefault="00BF6BF5">
      <w:pPr>
        <w:rPr>
          <w:rFonts w:ascii="楷体" w:eastAsia="楷体" w:hAnsi="楷体" w:hint="eastAsia"/>
          <w:i/>
        </w:rPr>
      </w:pPr>
      <w:r>
        <w:rPr>
          <w:rFonts w:ascii="楷体" w:eastAsia="楷体" w:hAnsi="楷体" w:hint="eastAsia"/>
          <w:i/>
        </w:rPr>
        <w:t>5</w:t>
      </w:r>
      <w:r w:rsidR="00722420">
        <w:rPr>
          <w:rFonts w:ascii="楷体" w:eastAsia="楷体" w:hAnsi="楷体" w:hint="eastAsia"/>
          <w:i/>
        </w:rPr>
        <w:t>学生甲：“</w:t>
      </w:r>
      <w:r w:rsidR="00722420">
        <w:rPr>
          <w:rFonts w:ascii="楷体" w:eastAsia="楷体" w:hAnsi="楷体" w:hint="eastAsia"/>
          <w:b/>
          <w:bCs/>
          <w:i/>
        </w:rPr>
        <w:t>怎么还不行呢</w:t>
      </w:r>
      <w:r w:rsidR="00722420">
        <w:rPr>
          <w:rFonts w:ascii="楷体" w:eastAsia="楷体" w:hAnsi="楷体" w:hint="eastAsia"/>
          <w:i/>
        </w:rPr>
        <w:t>”</w:t>
      </w:r>
    </w:p>
    <w:p w:rsidR="00722420" w:rsidRDefault="00BF6BF5">
      <w:pPr>
        <w:rPr>
          <w:rFonts w:ascii="楷体" w:eastAsia="楷体" w:hAnsi="楷体"/>
          <w:i/>
        </w:rPr>
      </w:pPr>
      <w:r>
        <w:rPr>
          <w:rFonts w:ascii="楷体" w:eastAsia="楷体" w:hAnsi="楷体" w:hint="eastAsia"/>
          <w:i/>
        </w:rPr>
        <w:t>6</w:t>
      </w:r>
      <w:r w:rsidR="00722420">
        <w:rPr>
          <w:rFonts w:ascii="楷体" w:eastAsia="楷体" w:hAnsi="楷体" w:hint="eastAsia"/>
          <w:i/>
        </w:rPr>
        <w:t>学生乙：“</w:t>
      </w:r>
      <w:r w:rsidR="00722420">
        <w:rPr>
          <w:rFonts w:ascii="楷体" w:eastAsia="楷体" w:hAnsi="楷体" w:hint="eastAsia"/>
          <w:b/>
          <w:bCs/>
          <w:i/>
        </w:rPr>
        <w:t>再加点润滑油试一试</w:t>
      </w:r>
      <w:r w:rsidR="00722420">
        <w:rPr>
          <w:rFonts w:ascii="楷体" w:eastAsia="楷体" w:hAnsi="楷体" w:hint="eastAsia"/>
          <w:i/>
        </w:rPr>
        <w:t>”</w:t>
      </w:r>
    </w:p>
    <w:p w:rsidR="00681BC0" w:rsidRDefault="00681BC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A桌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3创客丙：“</w:t>
      </w:r>
      <w:r w:rsidR="00EA0CA6">
        <w:rPr>
          <w:rFonts w:ascii="楷体" w:eastAsia="楷体" w:hAnsi="楷体" w:hint="eastAsia"/>
          <w:b/>
          <w:bCs/>
        </w:rPr>
        <w:t>不错不错</w:t>
      </w:r>
      <w:r>
        <w:rPr>
          <w:rFonts w:ascii="楷体" w:eastAsia="楷体" w:hAnsi="楷体" w:hint="eastAsia"/>
          <w:b/>
          <w:bCs/>
        </w:rPr>
        <w:t>，比刚才快了好多啊！</w:t>
      </w:r>
      <w:r>
        <w:rPr>
          <w:rFonts w:ascii="楷体" w:eastAsia="楷体" w:hAnsi="楷体" w:hint="eastAsia"/>
        </w:rPr>
        <w:t>”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2创客乙:“</w:t>
      </w:r>
      <w:r>
        <w:rPr>
          <w:rFonts w:ascii="楷体" w:eastAsia="楷体" w:hAnsi="楷体" w:hint="eastAsia"/>
          <w:b/>
          <w:bCs/>
        </w:rPr>
        <w:t>强哥果然厉害啊，将来不造一架飞机出来说不过去吧</w:t>
      </w:r>
      <w:r>
        <w:rPr>
          <w:rFonts w:ascii="楷体" w:eastAsia="楷体" w:hAnsi="楷体" w:hint="eastAsia"/>
        </w:rPr>
        <w:t>”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1创客甲:“</w:t>
      </w:r>
      <w:r>
        <w:rPr>
          <w:rFonts w:ascii="楷体" w:eastAsia="楷体" w:hAnsi="楷体" w:hint="eastAsia"/>
          <w:b/>
          <w:bCs/>
        </w:rPr>
        <w:t>少来，我要真打算去造飞机，你们要不要一起</w:t>
      </w:r>
      <w:r>
        <w:rPr>
          <w:rFonts w:ascii="楷体" w:eastAsia="楷体" w:hAnsi="楷体" w:hint="eastAsia"/>
        </w:rPr>
        <w:t>”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2创客乙:“</w:t>
      </w:r>
      <w:r>
        <w:rPr>
          <w:rFonts w:ascii="楷体" w:eastAsia="楷体" w:hAnsi="楷体" w:hint="eastAsia"/>
          <w:b/>
          <w:bCs/>
        </w:rPr>
        <w:t>好啊，算我一个</w:t>
      </w:r>
      <w:r>
        <w:rPr>
          <w:rFonts w:ascii="楷体" w:eastAsia="楷体" w:hAnsi="楷体" w:hint="eastAsia"/>
        </w:rPr>
        <w:t>！”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3创客丙：“</w:t>
      </w:r>
      <w:r>
        <w:rPr>
          <w:rFonts w:ascii="楷体" w:eastAsia="楷体" w:hAnsi="楷体" w:hint="eastAsia"/>
          <w:b/>
          <w:bCs/>
        </w:rPr>
        <w:t>也算我一个</w:t>
      </w:r>
      <w:r>
        <w:rPr>
          <w:rFonts w:ascii="楷体" w:eastAsia="楷体" w:hAnsi="楷体" w:hint="eastAsia"/>
        </w:rPr>
        <w:t>！”</w:t>
      </w:r>
    </w:p>
    <w:p w:rsidR="00722420" w:rsidRDefault="0072242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1创客甲：“说真的？”</w:t>
      </w:r>
    </w:p>
    <w:p w:rsidR="00722420" w:rsidRDefault="0072242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3创客丙：“那当然！”</w:t>
      </w:r>
    </w:p>
    <w:p w:rsidR="00722420" w:rsidRDefault="0072242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1创客甲：“</w:t>
      </w:r>
      <w:r>
        <w:rPr>
          <w:rFonts w:ascii="楷体" w:eastAsia="楷体" w:hAnsi="楷体" w:hint="eastAsia"/>
          <w:b/>
          <w:bCs/>
        </w:rPr>
        <w:t>好啊，那就这么说定了！</w:t>
      </w:r>
      <w:r>
        <w:rPr>
          <w:rFonts w:ascii="楷体" w:eastAsia="楷体" w:hAnsi="楷体" w:hint="eastAsia"/>
        </w:rPr>
        <w:t>”</w:t>
      </w:r>
    </w:p>
    <w:p w:rsidR="00722420" w:rsidRDefault="00BF6BF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3创客丙：“说定了！”</w:t>
      </w:r>
    </w:p>
    <w:p w:rsidR="00681BC0" w:rsidRPr="00681BC0" w:rsidRDefault="00681BC0">
      <w:pPr>
        <w:rPr>
          <w:rFonts w:ascii="楷体" w:eastAsia="楷体" w:hAnsi="楷体" w:hint="eastAsia"/>
          <w:i/>
        </w:rPr>
      </w:pPr>
      <w:r w:rsidRPr="00681BC0">
        <w:rPr>
          <w:rFonts w:ascii="楷体" w:eastAsia="楷体" w:hAnsi="楷体" w:hint="eastAsia"/>
          <w:i/>
        </w:rPr>
        <w:t>B桌</w:t>
      </w:r>
    </w:p>
    <w:p w:rsidR="00722420" w:rsidRPr="00681BC0" w:rsidRDefault="00BF6BF5">
      <w:pPr>
        <w:rPr>
          <w:rFonts w:ascii="楷体" w:eastAsia="楷体" w:hAnsi="楷体" w:hint="eastAsia"/>
          <w:i/>
        </w:rPr>
      </w:pPr>
      <w:r>
        <w:rPr>
          <w:rFonts w:ascii="楷体" w:eastAsia="楷体" w:hAnsi="楷体" w:hint="eastAsia"/>
          <w:i/>
        </w:rPr>
        <w:t>6</w:t>
      </w:r>
      <w:r w:rsidR="00722420" w:rsidRPr="00681BC0">
        <w:rPr>
          <w:rFonts w:ascii="楷体" w:eastAsia="楷体" w:hAnsi="楷体" w:hint="eastAsia"/>
          <w:i/>
        </w:rPr>
        <w:t>学生乙（</w:t>
      </w:r>
      <w:r w:rsidR="00722420" w:rsidRPr="00681BC0">
        <w:rPr>
          <w:rFonts w:ascii="楷体" w:eastAsia="楷体" w:hAnsi="楷体" w:hint="eastAsia"/>
          <w:b/>
          <w:bCs/>
          <w:i/>
          <w:iCs/>
        </w:rPr>
        <w:t>举手</w:t>
      </w:r>
      <w:r w:rsidR="00BF4185">
        <w:rPr>
          <w:rFonts w:ascii="楷体" w:eastAsia="楷体" w:hAnsi="楷体" w:hint="eastAsia"/>
          <w:b/>
          <w:bCs/>
          <w:i/>
          <w:iCs/>
        </w:rPr>
        <w:t>示意</w:t>
      </w:r>
      <w:r w:rsidR="00722420" w:rsidRPr="00681BC0">
        <w:rPr>
          <w:rFonts w:ascii="楷体" w:eastAsia="楷体" w:hAnsi="楷体" w:hint="eastAsia"/>
          <w:i/>
        </w:rPr>
        <w:t>）：“</w:t>
      </w:r>
      <w:r w:rsidR="00BF4185">
        <w:rPr>
          <w:rFonts w:ascii="楷体" w:eastAsia="楷体" w:hAnsi="楷体" w:hint="eastAsia"/>
          <w:i/>
        </w:rPr>
        <w:t>老师，</w:t>
      </w:r>
      <w:r w:rsidR="00BF4185">
        <w:rPr>
          <w:rFonts w:ascii="楷体" w:eastAsia="楷体" w:hAnsi="楷体" w:hint="eastAsia"/>
          <w:b/>
          <w:bCs/>
          <w:i/>
        </w:rPr>
        <w:t>我们的发动机</w:t>
      </w:r>
      <w:r w:rsidR="00722420" w:rsidRPr="00681BC0">
        <w:rPr>
          <w:rFonts w:ascii="楷体" w:eastAsia="楷体" w:hAnsi="楷体" w:hint="eastAsia"/>
          <w:b/>
          <w:bCs/>
          <w:i/>
        </w:rPr>
        <w:t>调试好了</w:t>
      </w:r>
      <w:r w:rsidR="00722420" w:rsidRPr="00681BC0">
        <w:rPr>
          <w:rFonts w:ascii="楷体" w:eastAsia="楷体" w:hAnsi="楷体" w:hint="eastAsia"/>
          <w:i/>
        </w:rPr>
        <w:t>”</w:t>
      </w:r>
    </w:p>
    <w:p w:rsidR="00BF6BF5" w:rsidRDefault="00BF6BF5" w:rsidP="00BF6BF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A桌</w:t>
      </w:r>
    </w:p>
    <w:p w:rsidR="00BF6BF5" w:rsidRDefault="00BF6BF5" w:rsidP="00BF6BF5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2</w:t>
      </w:r>
      <w:r w:rsidRPr="00BF6BF5">
        <w:rPr>
          <w:rFonts w:ascii="楷体" w:eastAsia="楷体" w:hAnsi="楷体" w:hint="eastAsia"/>
        </w:rPr>
        <w:t>创客乙（</w:t>
      </w:r>
      <w:r w:rsidR="00BF4185">
        <w:rPr>
          <w:rFonts w:ascii="楷体" w:eastAsia="楷体" w:hAnsi="楷体" w:hint="eastAsia"/>
        </w:rPr>
        <w:t>急忙</w:t>
      </w:r>
      <w:r w:rsidRPr="00BF6BF5">
        <w:rPr>
          <w:rFonts w:ascii="楷体" w:eastAsia="楷体" w:hAnsi="楷体" w:hint="eastAsia"/>
          <w:b/>
          <w:bCs/>
          <w:iCs/>
        </w:rPr>
        <w:t>举手</w:t>
      </w:r>
      <w:r w:rsidRPr="00BF6BF5">
        <w:rPr>
          <w:rFonts w:ascii="楷体" w:eastAsia="楷体" w:hAnsi="楷体" w:hint="eastAsia"/>
        </w:rPr>
        <w:t>）：“</w:t>
      </w:r>
      <w:r w:rsidR="00BF4185">
        <w:rPr>
          <w:rFonts w:ascii="楷体" w:eastAsia="楷体" w:hAnsi="楷体" w:hint="eastAsia"/>
          <w:b/>
          <w:bCs/>
        </w:rPr>
        <w:t>我们也</w:t>
      </w:r>
      <w:r>
        <w:rPr>
          <w:rFonts w:ascii="楷体" w:eastAsia="楷体" w:hAnsi="楷体" w:hint="eastAsia"/>
          <w:b/>
          <w:bCs/>
        </w:rPr>
        <w:t>调好了</w:t>
      </w:r>
      <w:r w:rsidR="00BF4185">
        <w:rPr>
          <w:rFonts w:ascii="楷体" w:eastAsia="楷体" w:hAnsi="楷体" w:hint="eastAsia"/>
          <w:b/>
          <w:bCs/>
        </w:rPr>
        <w:t>！</w:t>
      </w:r>
      <w:r>
        <w:rPr>
          <w:rFonts w:ascii="楷体" w:eastAsia="楷体" w:hAnsi="楷体" w:hint="eastAsia"/>
        </w:rPr>
        <w:t>”</w:t>
      </w:r>
    </w:p>
    <w:p w:rsidR="00BF4185" w:rsidRDefault="00245497">
      <w:pPr>
        <w:rPr>
          <w:rFonts w:ascii="楷体" w:eastAsia="楷体" w:hAnsi="楷体" w:hint="eastAsia"/>
          <w:b/>
          <w:bCs/>
        </w:rPr>
      </w:pPr>
      <w:r>
        <w:rPr>
          <w:rFonts w:ascii="楷体" w:eastAsia="楷体" w:hAnsi="楷体" w:hint="eastAsia"/>
        </w:rPr>
        <w:t>4</w:t>
      </w:r>
      <w:r w:rsidR="00722420">
        <w:rPr>
          <w:rFonts w:ascii="楷体" w:eastAsia="楷体" w:hAnsi="楷体" w:hint="eastAsia"/>
        </w:rPr>
        <w:t>创客导师：“</w:t>
      </w:r>
      <w:r w:rsidR="00BF4185">
        <w:rPr>
          <w:rFonts w:ascii="楷体" w:eastAsia="楷体" w:hAnsi="楷体" w:hint="eastAsia"/>
        </w:rPr>
        <w:t>很</w:t>
      </w:r>
      <w:r w:rsidR="00722420">
        <w:rPr>
          <w:rFonts w:ascii="楷体" w:eastAsia="楷体" w:hAnsi="楷体" w:hint="eastAsia"/>
          <w:b/>
          <w:bCs/>
        </w:rPr>
        <w:t>好，两个组完成的都很快，</w:t>
      </w:r>
      <w:r w:rsidR="00BF4185">
        <w:rPr>
          <w:rFonts w:ascii="楷体" w:eastAsia="楷体" w:hAnsi="楷体" w:hint="eastAsia"/>
          <w:b/>
          <w:bCs/>
        </w:rPr>
        <w:t>那我们来</w:t>
      </w:r>
      <w:r w:rsidR="00722420">
        <w:rPr>
          <w:rFonts w:ascii="楷体" w:eastAsia="楷体" w:hAnsi="楷体" w:hint="eastAsia"/>
          <w:b/>
          <w:bCs/>
        </w:rPr>
        <w:t>检测一下你们调试的效果，测试一下</w:t>
      </w:r>
      <w:r w:rsidR="00BF4185">
        <w:rPr>
          <w:rFonts w:ascii="楷体" w:eastAsia="楷体" w:hAnsi="楷体" w:hint="eastAsia"/>
          <w:b/>
          <w:bCs/>
        </w:rPr>
        <w:t>发动机的</w:t>
      </w:r>
      <w:r w:rsidR="00722420">
        <w:rPr>
          <w:rFonts w:ascii="楷体" w:eastAsia="楷体" w:hAnsi="楷体" w:hint="eastAsia"/>
          <w:b/>
          <w:bCs/>
        </w:rPr>
        <w:t>转速。</w:t>
      </w:r>
      <w:r w:rsidR="00BF4185">
        <w:rPr>
          <w:rFonts w:ascii="楷体" w:eastAsia="楷体" w:hAnsi="楷体" w:hint="eastAsia"/>
          <w:b/>
          <w:bCs/>
        </w:rPr>
        <w:t>（在B桌进行测试）</w:t>
      </w:r>
    </w:p>
    <w:p w:rsidR="00BF4185" w:rsidRDefault="00BF4185">
      <w:pPr>
        <w:rPr>
          <w:rFonts w:ascii="楷体" w:eastAsia="楷体" w:hAnsi="楷体" w:hint="eastAsia"/>
          <w:b/>
          <w:bCs/>
        </w:rPr>
      </w:pPr>
      <w:r>
        <w:rPr>
          <w:rFonts w:ascii="楷体" w:eastAsia="楷体" w:hAnsi="楷体" w:hint="eastAsia"/>
          <w:b/>
          <w:bCs/>
        </w:rPr>
        <w:t>“好，</w:t>
      </w:r>
      <w:r w:rsidR="00722420">
        <w:rPr>
          <w:rFonts w:ascii="楷体" w:eastAsia="楷体" w:hAnsi="楷体" w:hint="eastAsia"/>
          <w:b/>
          <w:bCs/>
        </w:rPr>
        <w:t>第一组是580转/</w:t>
      </w:r>
      <w:r>
        <w:rPr>
          <w:rFonts w:ascii="楷体" w:eastAsia="楷体" w:hAnsi="楷体" w:hint="eastAsia"/>
          <w:b/>
          <w:bCs/>
        </w:rPr>
        <w:t>分钟（A桌创客一阵骚动）</w:t>
      </w:r>
    </w:p>
    <w:p w:rsidR="00BF4185" w:rsidRDefault="00BF4185">
      <w:pPr>
        <w:rPr>
          <w:rFonts w:ascii="楷体" w:eastAsia="楷体" w:hAnsi="楷体" w:hint="eastAsia"/>
          <w:b/>
          <w:bCs/>
        </w:rPr>
      </w:pPr>
      <w:r>
        <w:rPr>
          <w:rFonts w:ascii="楷体" w:eastAsia="楷体" w:hAnsi="楷体" w:hint="eastAsia"/>
          <w:b/>
          <w:bCs/>
        </w:rPr>
        <w:t>（在A桌进行测试）</w:t>
      </w:r>
    </w:p>
    <w:p w:rsidR="00722420" w:rsidRDefault="0072242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  <w:b/>
          <w:bCs/>
        </w:rPr>
        <w:t>第二组是600转/分钟</w:t>
      </w:r>
      <w:r>
        <w:rPr>
          <w:rFonts w:ascii="楷体" w:eastAsia="楷体" w:hAnsi="楷体" w:hint="eastAsia"/>
        </w:rPr>
        <w:t>”。</w:t>
      </w:r>
      <w:r w:rsidR="00BF4185">
        <w:rPr>
          <w:rFonts w:ascii="楷体" w:eastAsia="楷体" w:hAnsi="楷体" w:hint="eastAsia"/>
        </w:rPr>
        <w:t>（A桌B桌又一阵骚动）</w:t>
      </w:r>
    </w:p>
    <w:p w:rsidR="00722420" w:rsidRDefault="00245497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lastRenderedPageBreak/>
        <w:t>4</w:t>
      </w:r>
      <w:r w:rsidR="00722420">
        <w:rPr>
          <w:rFonts w:ascii="楷体" w:eastAsia="楷体" w:hAnsi="楷体" w:hint="eastAsia"/>
        </w:rPr>
        <w:t>创客导师：“</w:t>
      </w:r>
      <w:r w:rsidR="00A86604">
        <w:rPr>
          <w:rFonts w:ascii="楷体" w:eastAsia="楷体" w:hAnsi="楷体" w:hint="eastAsia"/>
          <w:b/>
          <w:bCs/>
        </w:rPr>
        <w:t>两组都不错，结果都超出了我的预期。那接下来</w:t>
      </w:r>
      <w:r w:rsidR="00722420">
        <w:rPr>
          <w:rFonts w:ascii="楷体" w:eastAsia="楷体" w:hAnsi="楷体" w:hint="eastAsia"/>
          <w:b/>
          <w:bCs/>
        </w:rPr>
        <w:t>每组</w:t>
      </w:r>
      <w:r w:rsidR="00A86604">
        <w:rPr>
          <w:rFonts w:ascii="楷体" w:eastAsia="楷体" w:hAnsi="楷体" w:hint="eastAsia"/>
          <w:b/>
          <w:bCs/>
        </w:rPr>
        <w:t>派一位代表，总结一下你们在调试过程中最</w:t>
      </w:r>
      <w:r w:rsidR="00722420">
        <w:rPr>
          <w:rFonts w:ascii="楷体" w:eastAsia="楷体" w:hAnsi="楷体" w:hint="eastAsia"/>
          <w:b/>
          <w:bCs/>
        </w:rPr>
        <w:t>关键</w:t>
      </w:r>
      <w:r w:rsidR="00A86604">
        <w:rPr>
          <w:rFonts w:ascii="楷体" w:eastAsia="楷体" w:hAnsi="楷体" w:hint="eastAsia"/>
          <w:b/>
          <w:bCs/>
        </w:rPr>
        <w:t>的一点，哪组先来？</w:t>
      </w:r>
      <w:r w:rsidR="00722420">
        <w:rPr>
          <w:rFonts w:ascii="楷体" w:eastAsia="楷体" w:hAnsi="楷体" w:hint="eastAsia"/>
        </w:rPr>
        <w:t>”</w:t>
      </w:r>
    </w:p>
    <w:p w:rsidR="00722420" w:rsidRDefault="00A86604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2</w:t>
      </w:r>
      <w:r w:rsidR="00722420">
        <w:rPr>
          <w:rFonts w:ascii="楷体" w:eastAsia="楷体" w:hAnsi="楷体" w:hint="eastAsia"/>
        </w:rPr>
        <w:t>创客乙、</w:t>
      </w:r>
      <w:r>
        <w:rPr>
          <w:rFonts w:ascii="楷体" w:eastAsia="楷体" w:hAnsi="楷体" w:hint="eastAsia"/>
        </w:rPr>
        <w:t>3创客</w:t>
      </w:r>
      <w:r w:rsidR="00722420">
        <w:rPr>
          <w:rFonts w:ascii="楷体" w:eastAsia="楷体" w:hAnsi="楷体" w:hint="eastAsia"/>
        </w:rPr>
        <w:t>丙：“</w:t>
      </w:r>
      <w:r w:rsidR="00722420">
        <w:rPr>
          <w:rFonts w:ascii="楷体" w:eastAsia="楷体" w:hAnsi="楷体" w:hint="eastAsia"/>
          <w:b/>
          <w:bCs/>
        </w:rPr>
        <w:t>强哥来吧！</w:t>
      </w:r>
      <w:r w:rsidR="00722420">
        <w:rPr>
          <w:rFonts w:ascii="楷体" w:eastAsia="楷体" w:hAnsi="楷体" w:hint="eastAsia"/>
        </w:rPr>
        <w:t>”</w:t>
      </w:r>
    </w:p>
    <w:p w:rsidR="00245497" w:rsidRDefault="00245497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4创客导师：“好，那你们组先来”</w:t>
      </w:r>
    </w:p>
    <w:p w:rsidR="00722420" w:rsidRDefault="0072242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1创客甲：“</w:t>
      </w:r>
      <w:r w:rsidR="00A86604">
        <w:rPr>
          <w:rFonts w:ascii="楷体" w:eastAsia="楷体" w:hAnsi="楷体" w:hint="eastAsia"/>
        </w:rPr>
        <w:t>好</w:t>
      </w:r>
      <w:r w:rsidR="00245497">
        <w:rPr>
          <w:rFonts w:ascii="楷体" w:eastAsia="楷体" w:hAnsi="楷体" w:hint="eastAsia"/>
        </w:rPr>
        <w:t>的</w:t>
      </w:r>
      <w:r w:rsidR="00A86604">
        <w:rPr>
          <w:rFonts w:ascii="楷体" w:eastAsia="楷体" w:hAnsi="楷体" w:hint="eastAsia"/>
        </w:rPr>
        <w:t>，</w:t>
      </w:r>
      <w:r w:rsidR="00245497">
        <w:rPr>
          <w:rFonts w:ascii="楷体" w:eastAsia="楷体" w:hAnsi="楷体" w:hint="eastAsia"/>
        </w:rPr>
        <w:t>我认为</w:t>
      </w:r>
      <w:r>
        <w:rPr>
          <w:rFonts w:ascii="楷体" w:eastAsia="楷体" w:hAnsi="楷体" w:hint="eastAsia"/>
        </w:rPr>
        <w:t>我们组调试</w:t>
      </w:r>
      <w:r w:rsidR="00245497">
        <w:rPr>
          <w:rFonts w:ascii="楷体" w:eastAsia="楷体" w:hAnsi="楷体" w:hint="eastAsia"/>
        </w:rPr>
        <w:t>中的</w:t>
      </w:r>
      <w:r>
        <w:rPr>
          <w:rFonts w:ascii="楷体" w:eastAsia="楷体" w:hAnsi="楷体" w:hint="eastAsia"/>
        </w:rPr>
        <w:t>主要收获就是曲柄之间的夹角的调试，使得我们发动机的转速比较快”</w:t>
      </w:r>
    </w:p>
    <w:p w:rsidR="00675BEE" w:rsidRDefault="00675BEE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4创客导师：“总结的不错，（转向B桌）那你们一组呢？”</w:t>
      </w:r>
    </w:p>
    <w:p w:rsidR="00722420" w:rsidRDefault="0072242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</w:t>
      </w:r>
      <w:r w:rsidR="00675BEE">
        <w:rPr>
          <w:rFonts w:ascii="楷体" w:eastAsia="楷体" w:hAnsi="楷体" w:hint="eastAsia"/>
        </w:rPr>
        <w:t>学生甲：“我们组主要</w:t>
      </w:r>
      <w:r>
        <w:rPr>
          <w:rFonts w:ascii="楷体" w:eastAsia="楷体" w:hAnsi="楷体" w:hint="eastAsia"/>
        </w:rPr>
        <w:t>是在零件配合表面</w:t>
      </w:r>
      <w:r w:rsidR="00675BEE">
        <w:rPr>
          <w:rFonts w:ascii="楷体" w:eastAsia="楷体" w:hAnsi="楷体" w:hint="eastAsia"/>
        </w:rPr>
        <w:t>预留了适当的间隙，还适当地</w:t>
      </w:r>
      <w:r>
        <w:rPr>
          <w:rFonts w:ascii="楷体" w:eastAsia="楷体" w:hAnsi="楷体" w:hint="eastAsia"/>
        </w:rPr>
        <w:t>加</w:t>
      </w:r>
      <w:r w:rsidR="00675BEE">
        <w:rPr>
          <w:rFonts w:ascii="楷体" w:eastAsia="楷体" w:hAnsi="楷体" w:hint="eastAsia"/>
        </w:rPr>
        <w:t>了润滑油，从而减小了摩擦，这样就能</w:t>
      </w:r>
      <w:r>
        <w:rPr>
          <w:rFonts w:ascii="楷体" w:eastAsia="楷体" w:hAnsi="楷体" w:hint="eastAsia"/>
        </w:rPr>
        <w:t>提升发动机转速”</w:t>
      </w:r>
    </w:p>
    <w:p w:rsidR="00722420" w:rsidRDefault="00675BEE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4</w:t>
      </w:r>
      <w:r w:rsidR="00722420">
        <w:rPr>
          <w:rFonts w:ascii="楷体" w:eastAsia="楷体" w:hAnsi="楷体" w:hint="eastAsia"/>
        </w:rPr>
        <w:t>创客导师：“</w:t>
      </w:r>
      <w:r>
        <w:rPr>
          <w:rFonts w:ascii="楷体" w:eastAsia="楷体" w:hAnsi="楷体" w:hint="eastAsia"/>
        </w:rPr>
        <w:t>嗯，两个组总结的都很好，另外我再强调一点，除了</w:t>
      </w:r>
      <w:r w:rsidR="00722420">
        <w:rPr>
          <w:rFonts w:ascii="楷体" w:eastAsia="楷体" w:hAnsi="楷体" w:hint="eastAsia"/>
        </w:rPr>
        <w:t>要注意刚才两位同学说的</w:t>
      </w:r>
      <w:r>
        <w:rPr>
          <w:rFonts w:ascii="楷体" w:eastAsia="楷体" w:hAnsi="楷体" w:hint="eastAsia"/>
        </w:rPr>
        <w:t>，还要注意</w:t>
      </w:r>
      <w:r w:rsidR="00722420">
        <w:rPr>
          <w:rFonts w:ascii="楷体" w:eastAsia="楷体" w:hAnsi="楷体" w:hint="eastAsia"/>
        </w:rPr>
        <w:t>热气缸的曲柄要超前冷气缸曲柄90度</w:t>
      </w:r>
      <w:r>
        <w:rPr>
          <w:rFonts w:ascii="楷体" w:eastAsia="楷体" w:hAnsi="楷体" w:hint="eastAsia"/>
        </w:rPr>
        <w:t>，这样发动机才能够顺利运转</w:t>
      </w:r>
      <w:r w:rsidR="00722420">
        <w:rPr>
          <w:rFonts w:ascii="楷体" w:eastAsia="楷体" w:hAnsi="楷体" w:hint="eastAsia"/>
        </w:rPr>
        <w:t>。</w:t>
      </w:r>
      <w:r>
        <w:rPr>
          <w:rFonts w:ascii="楷体" w:eastAsia="楷体" w:hAnsi="楷体" w:hint="eastAsia"/>
        </w:rPr>
        <w:t>好，那咱们今天就到这里，</w:t>
      </w:r>
      <w:r w:rsidR="00722420">
        <w:rPr>
          <w:rFonts w:ascii="楷体" w:eastAsia="楷体" w:hAnsi="楷体" w:hint="eastAsia"/>
        </w:rPr>
        <w:t>各组回去整理好实习报告，下次课交，下课”（互相道再见）</w:t>
      </w:r>
    </w:p>
    <w:p w:rsidR="00722420" w:rsidRDefault="00722420">
      <w:pPr>
        <w:rPr>
          <w:rFonts w:ascii="楷体" w:eastAsia="楷体" w:hAnsi="楷体" w:hint="eastAsia"/>
        </w:rPr>
      </w:pP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——（演员退场，导师不退场，换衣服，i.Center服装）</w:t>
      </w:r>
    </w:p>
    <w:p w:rsidR="00722420" w:rsidRDefault="00722420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第二幕——梦想初现</w:t>
      </w:r>
      <w:r>
        <w:rPr>
          <w:rFonts w:ascii="楷体" w:eastAsia="楷体" w:hAnsi="楷体" w:hint="eastAsia"/>
        </w:rPr>
        <w:t>（3分钟）</w:t>
      </w:r>
    </w:p>
    <w:p w:rsidR="00722420" w:rsidRDefault="00722420">
      <w:pPr>
        <w:jc w:val="center"/>
        <w:rPr>
          <w:rFonts w:ascii="楷体" w:eastAsia="楷体" w:hAnsi="楷体"/>
          <w:highlight w:val="yellow"/>
        </w:rPr>
      </w:pPr>
      <w:r>
        <w:rPr>
          <w:rFonts w:ascii="楷体" w:eastAsia="楷体" w:hAnsi="楷体" w:hint="eastAsia"/>
          <w:highlight w:val="yellow"/>
        </w:rPr>
        <w:t>演员：1创客甲，2创客乙，3创客丙（橙色工服）</w:t>
      </w:r>
    </w:p>
    <w:p w:rsidR="00722420" w:rsidRDefault="00722420">
      <w:pPr>
        <w:jc w:val="center"/>
        <w:rPr>
          <w:rFonts w:ascii="楷体" w:eastAsia="楷体" w:hAnsi="楷体"/>
          <w:highlight w:val="yellow"/>
        </w:rPr>
      </w:pPr>
      <w:r>
        <w:rPr>
          <w:rFonts w:ascii="楷体" w:eastAsia="楷体" w:hAnsi="楷体" w:hint="eastAsia"/>
          <w:highlight w:val="yellow"/>
        </w:rPr>
        <w:t>4创客导师（i.Center带领短袖衫，手持按扣夹克）</w:t>
      </w:r>
    </w:p>
    <w:p w:rsidR="00722420" w:rsidRDefault="00722420">
      <w:pPr>
        <w:jc w:val="center"/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布景：创客活动室背景、日夜转换背景</w:t>
      </w:r>
    </w:p>
    <w:p w:rsidR="00722420" w:rsidRDefault="00722420">
      <w:pPr>
        <w:jc w:val="center"/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折叠桌2张、椅子6把、飞机模型、双面KT板黑板、可充电台灯</w:t>
      </w:r>
    </w:p>
    <w:p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  <w:highlight w:val="cyan"/>
        </w:rPr>
        <w:t>斯特林发动机零件模型（暂不用）</w:t>
      </w:r>
    </w:p>
    <w:p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内容摘要</w:t>
      </w:r>
    </w:p>
    <w:p w:rsidR="00722420" w:rsidRDefault="009D292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三</w:t>
      </w:r>
      <w:r w:rsidR="00722420">
        <w:rPr>
          <w:rFonts w:ascii="楷体" w:eastAsia="楷体" w:hAnsi="楷体" w:hint="eastAsia"/>
        </w:rPr>
        <w:t>名对机械很感兴趣的学生，在实习后成为i.Center的常客，最近他们正在酝酿新的梦想，并不断尝试，每天都在和指导老师仔细调试修改设计方案。</w:t>
      </w:r>
    </w:p>
    <w:p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台词节选</w:t>
      </w:r>
    </w:p>
    <w:p w:rsidR="00722420" w:rsidRDefault="009D2927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（屏幕出现文字：“一年后”。创客导师不退场</w:t>
      </w:r>
      <w:r w:rsidR="00722420">
        <w:rPr>
          <w:rFonts w:ascii="楷体" w:eastAsia="楷体" w:hAnsi="楷体" w:hint="eastAsia"/>
        </w:rPr>
        <w:t>，桌边工作，随后三创客上场）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2创客乙：“高老师，您还记得我们吗，去年在您这儿参加过</w:t>
      </w:r>
      <w:r>
        <w:rPr>
          <w:rFonts w:ascii="楷体" w:eastAsia="楷体" w:hAnsi="楷体" w:hint="eastAsia"/>
          <w:b/>
        </w:rPr>
        <w:t>工程训练</w:t>
      </w:r>
      <w:r>
        <w:rPr>
          <w:rFonts w:ascii="楷体" w:eastAsia="楷体" w:hAnsi="楷体" w:hint="eastAsia"/>
        </w:rPr>
        <w:t>。”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4创客导师：“哦</w:t>
      </w:r>
      <w:r w:rsidR="009D2927">
        <w:rPr>
          <w:rFonts w:ascii="楷体" w:eastAsia="楷体" w:hAnsi="楷体" w:hint="eastAsia"/>
        </w:rPr>
        <w:t>，当然记得</w:t>
      </w:r>
      <w:r>
        <w:rPr>
          <w:rFonts w:ascii="楷体" w:eastAsia="楷体" w:hAnsi="楷体" w:hint="eastAsia"/>
        </w:rPr>
        <w:t>，去年</w:t>
      </w:r>
      <w:r w:rsidR="009D2927">
        <w:rPr>
          <w:rFonts w:ascii="楷体" w:eastAsia="楷体" w:hAnsi="楷体" w:hint="eastAsia"/>
        </w:rPr>
        <w:t>课上你们组的斯特林发动机转的最快，对吧</w:t>
      </w:r>
      <w:r>
        <w:rPr>
          <w:rFonts w:ascii="楷体" w:eastAsia="楷体" w:hAnsi="楷体" w:hint="eastAsia"/>
        </w:rPr>
        <w:t>？”</w:t>
      </w:r>
    </w:p>
    <w:p w:rsidR="009D2927" w:rsidRDefault="009D2927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3创客丙：“对对对，就是我们组”</w:t>
      </w:r>
    </w:p>
    <w:p w:rsidR="003B383D" w:rsidRDefault="003B383D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4创客导师：“那你们几个现在都怎么样啊？”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1创客甲：“高</w:t>
      </w:r>
      <w:r w:rsidR="003B383D">
        <w:rPr>
          <w:rFonts w:ascii="楷体" w:eastAsia="楷体" w:hAnsi="楷体" w:hint="eastAsia"/>
        </w:rPr>
        <w:t>老师，最近我们一直在讨论做飞机的事情，我们几个从小就梦想做出咱中国自己的大飞机，飞上</w:t>
      </w:r>
      <w:r>
        <w:rPr>
          <w:rFonts w:ascii="楷体" w:eastAsia="楷体" w:hAnsi="楷体" w:hint="eastAsia"/>
        </w:rPr>
        <w:t>蓝天。听说您</w:t>
      </w:r>
      <w:r w:rsidR="003B383D">
        <w:rPr>
          <w:rFonts w:ascii="楷体" w:eastAsia="楷体" w:hAnsi="楷体" w:hint="eastAsia"/>
        </w:rPr>
        <w:t>现在不仅带课程</w:t>
      </w:r>
      <w:r>
        <w:rPr>
          <w:rFonts w:ascii="楷体" w:eastAsia="楷体" w:hAnsi="楷体" w:hint="eastAsia"/>
        </w:rPr>
        <w:t>，还是创客导师，</w:t>
      </w:r>
      <w:r w:rsidR="003B383D">
        <w:rPr>
          <w:rFonts w:ascii="楷体" w:eastAsia="楷体" w:hAnsi="楷体" w:hint="eastAsia"/>
        </w:rPr>
        <w:t>这不</w:t>
      </w:r>
      <w:r>
        <w:rPr>
          <w:rFonts w:ascii="楷体" w:eastAsia="楷体" w:hAnsi="楷体" w:hint="eastAsia"/>
        </w:rPr>
        <w:t>我们就来找您啦</w:t>
      </w:r>
      <w:r w:rsidR="003B383D">
        <w:rPr>
          <w:rFonts w:ascii="楷体" w:eastAsia="楷体" w:hAnsi="楷体" w:hint="eastAsia"/>
        </w:rPr>
        <w:t>，想请您做指导老师</w:t>
      </w:r>
      <w:r>
        <w:rPr>
          <w:rFonts w:ascii="楷体" w:eastAsia="楷体" w:hAnsi="楷体" w:hint="eastAsia"/>
        </w:rPr>
        <w:t>”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4</w:t>
      </w:r>
      <w:r w:rsidR="003B383D">
        <w:rPr>
          <w:rFonts w:ascii="楷体" w:eastAsia="楷体" w:hAnsi="楷体" w:hint="eastAsia"/>
        </w:rPr>
        <w:t>创客导师：“你们有这样的想法太好啦。帮助同学实现梦想，这也是咱们</w:t>
      </w:r>
      <w:r>
        <w:rPr>
          <w:rFonts w:ascii="楷体" w:eastAsia="楷体" w:hAnsi="楷体" w:hint="eastAsia"/>
        </w:rPr>
        <w:t>清华i.Center</w:t>
      </w:r>
      <w:r w:rsidR="003B383D">
        <w:rPr>
          <w:rFonts w:ascii="楷体" w:eastAsia="楷体" w:hAnsi="楷体" w:hint="eastAsia"/>
        </w:rPr>
        <w:t>的职责</w:t>
      </w:r>
      <w:r>
        <w:rPr>
          <w:rFonts w:ascii="楷体" w:eastAsia="楷体" w:hAnsi="楷体" w:hint="eastAsia"/>
        </w:rPr>
        <w:t>（</w:t>
      </w:r>
      <w:r>
        <w:rPr>
          <w:rFonts w:ascii="楷体" w:eastAsia="楷体" w:hAnsi="楷体" w:hint="eastAsia"/>
          <w:i/>
        </w:rPr>
        <w:t>大屏幕展示i.Center的由来</w:t>
      </w:r>
      <w:r>
        <w:rPr>
          <w:rFonts w:ascii="楷体" w:eastAsia="楷体" w:hAnsi="楷体" w:hint="eastAsia"/>
        </w:rPr>
        <w:t>）</w:t>
      </w:r>
      <w:r w:rsidR="003B383D">
        <w:rPr>
          <w:rFonts w:ascii="楷体" w:eastAsia="楷体" w:hAnsi="楷体" w:hint="eastAsia"/>
        </w:rPr>
        <w:t>。不过</w:t>
      </w:r>
      <w:r>
        <w:rPr>
          <w:rFonts w:ascii="楷体" w:eastAsia="楷体" w:hAnsi="楷体" w:hint="eastAsia"/>
        </w:rPr>
        <w:t>千里之行始于足下，你们可以先尝试</w:t>
      </w:r>
      <w:r w:rsidR="003B383D">
        <w:rPr>
          <w:rFonts w:ascii="楷体" w:eastAsia="楷体" w:hAnsi="楷体" w:hint="eastAsia"/>
        </w:rPr>
        <w:t>从航模做起</w:t>
      </w:r>
      <w:r>
        <w:rPr>
          <w:rFonts w:ascii="楷体" w:eastAsia="楷体" w:hAnsi="楷体" w:hint="eastAsia"/>
        </w:rPr>
        <w:t>，积累经验，将来</w:t>
      </w:r>
      <w:r w:rsidR="003B383D">
        <w:rPr>
          <w:rFonts w:ascii="楷体" w:eastAsia="楷体" w:hAnsi="楷体" w:hint="eastAsia"/>
        </w:rPr>
        <w:t>我也争取机会推荐你们参与大飞机项目，</w:t>
      </w:r>
      <w:r>
        <w:rPr>
          <w:rFonts w:ascii="楷体" w:eastAsia="楷体" w:hAnsi="楷体" w:hint="eastAsia"/>
        </w:rPr>
        <w:t>报效祖国。”</w:t>
      </w:r>
    </w:p>
    <w:p w:rsidR="00722420" w:rsidRDefault="00F24ABC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1创客甲，2创客乙，</w:t>
      </w:r>
      <w:r w:rsidR="00722420">
        <w:rPr>
          <w:rFonts w:ascii="楷体" w:eastAsia="楷体" w:hAnsi="楷体" w:hint="eastAsia"/>
        </w:rPr>
        <w:t>3</w:t>
      </w:r>
      <w:r w:rsidR="003B383D">
        <w:rPr>
          <w:rFonts w:ascii="楷体" w:eastAsia="楷体" w:hAnsi="楷体" w:hint="eastAsia"/>
        </w:rPr>
        <w:t>创客丙：“太好了，谢谢您啊</w:t>
      </w:r>
      <w:r w:rsidR="00722420">
        <w:rPr>
          <w:rFonts w:ascii="楷体" w:eastAsia="楷体" w:hAnsi="楷体" w:hint="eastAsia"/>
        </w:rPr>
        <w:t>！”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4创客导师：“</w:t>
      </w:r>
      <w:r w:rsidR="00F24ABC">
        <w:rPr>
          <w:rFonts w:ascii="楷体" w:eastAsia="楷体" w:hAnsi="楷体" w:hint="eastAsia"/>
        </w:rPr>
        <w:t>不用不用，那，你们打算什么时候开始啊</w:t>
      </w:r>
      <w:r>
        <w:rPr>
          <w:rFonts w:ascii="楷体" w:eastAsia="楷体" w:hAnsi="楷体" w:hint="eastAsia"/>
        </w:rPr>
        <w:t>”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 w:rsidR="00F24ABC">
        <w:rPr>
          <w:rFonts w:ascii="楷体" w:eastAsia="楷体" w:hAnsi="楷体" w:hint="eastAsia"/>
        </w:rPr>
        <w:t>创客甲：</w:t>
      </w:r>
      <w:r>
        <w:rPr>
          <w:rFonts w:ascii="楷体" w:eastAsia="楷体" w:hAnsi="楷体" w:hint="eastAsia"/>
        </w:rPr>
        <w:t>“我们已经准备好了，</w:t>
      </w:r>
      <w:r w:rsidR="00F24ABC">
        <w:rPr>
          <w:rFonts w:ascii="楷体" w:eastAsia="楷体" w:hAnsi="楷体" w:hint="eastAsia"/>
        </w:rPr>
        <w:t>您要是今天有时间，我们现在就可以</w:t>
      </w:r>
      <w:r>
        <w:rPr>
          <w:rFonts w:ascii="楷体" w:eastAsia="楷体" w:hAnsi="楷体" w:hint="eastAsia"/>
        </w:rPr>
        <w:t>开始！”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4创客导师：“好</w:t>
      </w:r>
      <w:r w:rsidR="0071467E">
        <w:rPr>
          <w:rFonts w:ascii="楷体" w:eastAsia="楷体" w:hAnsi="楷体" w:hint="eastAsia"/>
        </w:rPr>
        <w:t>，那</w:t>
      </w:r>
      <w:r>
        <w:rPr>
          <w:rFonts w:ascii="楷体" w:eastAsia="楷体" w:hAnsi="楷体" w:hint="eastAsia"/>
        </w:rPr>
        <w:t>大家</w:t>
      </w:r>
      <w:r w:rsidR="0071467E">
        <w:rPr>
          <w:rFonts w:ascii="楷体" w:eastAsia="楷体" w:hAnsi="楷体" w:hint="eastAsia"/>
        </w:rPr>
        <w:t>先坐吧。我们就</w:t>
      </w:r>
      <w:r>
        <w:rPr>
          <w:rFonts w:ascii="楷体" w:eastAsia="楷体" w:hAnsi="楷体" w:hint="eastAsia"/>
        </w:rPr>
        <w:t>从</w:t>
      </w:r>
      <w:r w:rsidR="0071467E">
        <w:rPr>
          <w:rFonts w:ascii="楷体" w:eastAsia="楷体" w:hAnsi="楷体" w:hint="eastAsia"/>
        </w:rPr>
        <w:t>飞行器</w:t>
      </w:r>
      <w:r>
        <w:rPr>
          <w:rFonts w:ascii="楷体" w:eastAsia="楷体" w:hAnsi="楷体" w:hint="eastAsia"/>
        </w:rPr>
        <w:t>最基本的原理开始。</w:t>
      </w:r>
      <w:r w:rsidR="0071467E">
        <w:rPr>
          <w:rFonts w:ascii="楷体" w:eastAsia="楷体" w:hAnsi="楷体" w:hint="eastAsia"/>
        </w:rPr>
        <w:t>首先，飞行器在空中飞行，主要要考虑几个因素，包括飞行姿态</w:t>
      </w:r>
      <w:r w:rsidR="000133C1">
        <w:rPr>
          <w:rFonts w:ascii="楷体" w:eastAsia="楷体" w:hAnsi="楷体" w:hint="eastAsia"/>
        </w:rPr>
        <w:t>、受力分析</w:t>
      </w:r>
      <w:r w:rsidR="0071467E">
        <w:rPr>
          <w:rFonts w:ascii="楷体" w:eastAsia="楷体" w:hAnsi="楷体" w:hint="eastAsia"/>
        </w:rPr>
        <w:t>”</w:t>
      </w:r>
    </w:p>
    <w:p w:rsidR="00722420" w:rsidRDefault="00722420">
      <w:pPr>
        <w:jc w:val="lef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（麦克声音淡出，屏幕显示各类文献、公式、图表、图纸，此时创客甲乙讨论，创客丙自行到电脑旁工作）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1创客甲：“控制系统反馈周期还要缩短，这样才有利于飞行姿态的控制。”</w:t>
      </w:r>
    </w:p>
    <w:p w:rsidR="00722420" w:rsidRDefault="0072242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2创客乙：“好的，我们能再减轻结构重量，一定可以飞的更高” ——（背景音乐汪峰《飞得更高》响起）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（屏幕显示半年后</w:t>
      </w:r>
      <w:r>
        <w:rPr>
          <w:rFonts w:ascii="楷体" w:eastAsia="楷体" w:hAnsi="楷体"/>
        </w:rPr>
        <w:t>……</w:t>
      </w:r>
      <w:r>
        <w:rPr>
          <w:rFonts w:ascii="楷体" w:eastAsia="楷体" w:hAnsi="楷体" w:hint="eastAsia"/>
        </w:rPr>
        <w:t>）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3创客丙：“高老师</w:t>
      </w:r>
      <w:r w:rsidR="000133C1">
        <w:rPr>
          <w:rFonts w:ascii="楷体" w:eastAsia="楷体" w:hAnsi="楷体" w:hint="eastAsia"/>
        </w:rPr>
        <w:t>，强哥</w:t>
      </w:r>
      <w:r>
        <w:rPr>
          <w:rFonts w:ascii="楷体" w:eastAsia="楷体" w:hAnsi="楷体" w:hint="eastAsia"/>
        </w:rPr>
        <w:t>，快来看，</w:t>
      </w:r>
      <w:r w:rsidR="000133C1">
        <w:rPr>
          <w:rFonts w:ascii="楷体" w:eastAsia="楷体" w:hAnsi="楷体" w:hint="eastAsia"/>
        </w:rPr>
        <w:t>新的仿真</w:t>
      </w:r>
      <w:r>
        <w:rPr>
          <w:rFonts w:ascii="楷体" w:eastAsia="楷体" w:hAnsi="楷体" w:hint="eastAsia"/>
        </w:rPr>
        <w:t>结果出来了</w:t>
      </w:r>
      <w:r w:rsidR="000133C1">
        <w:rPr>
          <w:rFonts w:ascii="楷体" w:eastAsia="楷体" w:hAnsi="楷体" w:hint="eastAsia"/>
        </w:rPr>
        <w:t>，比上次好多了</w:t>
      </w:r>
      <w:r>
        <w:rPr>
          <w:rFonts w:ascii="楷体" w:eastAsia="楷体" w:hAnsi="楷体" w:hint="eastAsia"/>
        </w:rPr>
        <w:t>”</w:t>
      </w:r>
    </w:p>
    <w:p w:rsidR="006E41CC" w:rsidRDefault="0072242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1创客甲：“</w:t>
      </w:r>
      <w:r w:rsidR="000133C1">
        <w:rPr>
          <w:rFonts w:ascii="楷体" w:eastAsia="楷体" w:hAnsi="楷体" w:hint="eastAsia"/>
        </w:rPr>
        <w:t>我看看……</w:t>
      </w:r>
      <w:r w:rsidR="006E41CC">
        <w:rPr>
          <w:rFonts w:ascii="楷体" w:eastAsia="楷体" w:hAnsi="楷体" w:hint="eastAsia"/>
        </w:rPr>
        <w:t>这结果</w:t>
      </w:r>
      <w:r>
        <w:rPr>
          <w:rFonts w:ascii="楷体" w:eastAsia="楷体" w:hAnsi="楷体" w:hint="eastAsia"/>
        </w:rPr>
        <w:t>太棒了，</w:t>
      </w:r>
      <w:r w:rsidR="006E41CC">
        <w:rPr>
          <w:rFonts w:ascii="楷体" w:eastAsia="楷体" w:hAnsi="楷体" w:hint="eastAsia"/>
        </w:rPr>
        <w:t>咱们快按照这个在飞机上调一下吧。”</w:t>
      </w:r>
    </w:p>
    <w:p w:rsidR="006E41CC" w:rsidRDefault="006E41CC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 xml:space="preserve">2创客乙：“要不， </w:t>
      </w:r>
      <w:r w:rsidR="00722420">
        <w:rPr>
          <w:rFonts w:ascii="楷体" w:eastAsia="楷体" w:hAnsi="楷体" w:hint="eastAsia"/>
        </w:rPr>
        <w:t>今晚</w:t>
      </w:r>
      <w:r>
        <w:rPr>
          <w:rFonts w:ascii="楷体" w:eastAsia="楷体" w:hAnsi="楷体" w:hint="eastAsia"/>
        </w:rPr>
        <w:t>咱们通宵干，明天天气</w:t>
      </w:r>
      <w:r w:rsidR="00722420">
        <w:rPr>
          <w:rFonts w:ascii="楷体" w:eastAsia="楷体" w:hAnsi="楷体" w:hint="eastAsia"/>
        </w:rPr>
        <w:t>好</w:t>
      </w:r>
      <w:r>
        <w:rPr>
          <w:rFonts w:ascii="楷体" w:eastAsia="楷体" w:hAnsi="楷体" w:hint="eastAsia"/>
        </w:rPr>
        <w:t>，争取能</w:t>
      </w:r>
      <w:r w:rsidR="00722420">
        <w:rPr>
          <w:rFonts w:ascii="楷体" w:eastAsia="楷体" w:hAnsi="楷体" w:hint="eastAsia"/>
        </w:rPr>
        <w:t>试飞。</w:t>
      </w:r>
      <w:r>
        <w:rPr>
          <w:rFonts w:ascii="楷体" w:eastAsia="楷体" w:hAnsi="楷体" w:hint="eastAsia"/>
        </w:rPr>
        <w:t>”</w:t>
      </w:r>
    </w:p>
    <w:p w:rsidR="00722420" w:rsidRDefault="006E41CC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</w:t>
      </w:r>
      <w:r w:rsidR="00722420">
        <w:rPr>
          <w:rFonts w:ascii="楷体" w:eastAsia="楷体" w:hAnsi="楷体" w:hint="eastAsia"/>
        </w:rPr>
        <w:t>高老师，您今晚有时间吗，螺旋桨的部分我们可能还会遇到一些问题需要问问您。”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4创客导师：“好，</w:t>
      </w:r>
      <w:r w:rsidR="006E41CC">
        <w:rPr>
          <w:rFonts w:ascii="楷体" w:eastAsia="楷体" w:hAnsi="楷体" w:hint="eastAsia"/>
        </w:rPr>
        <w:t>那咱们抓紧干，</w:t>
      </w:r>
      <w:r w:rsidR="00584DBB">
        <w:rPr>
          <w:rFonts w:ascii="楷体" w:eastAsia="楷体" w:hAnsi="楷体" w:hint="eastAsia"/>
        </w:rPr>
        <w:t>争取</w:t>
      </w:r>
      <w:r w:rsidR="006E41CC">
        <w:rPr>
          <w:rFonts w:ascii="楷体" w:eastAsia="楷体" w:hAnsi="楷体" w:hint="eastAsia"/>
        </w:rPr>
        <w:t>尽快调试好，我陪</w:t>
      </w:r>
      <w:r>
        <w:rPr>
          <w:rFonts w:ascii="楷体" w:eastAsia="楷体" w:hAnsi="楷体" w:hint="eastAsia"/>
        </w:rPr>
        <w:t>你们一起</w:t>
      </w:r>
      <w:r w:rsidR="006E41CC">
        <w:rPr>
          <w:rFonts w:ascii="楷体" w:eastAsia="楷体" w:hAnsi="楷体" w:hint="eastAsia"/>
        </w:rPr>
        <w:t>！”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</w:t>
      </w:r>
      <w:r w:rsidR="006E41CC">
        <w:rPr>
          <w:rFonts w:ascii="楷体" w:eastAsia="楷体" w:hAnsi="楷体" w:hint="eastAsia"/>
        </w:rPr>
        <w:t>那太好了，</w:t>
      </w:r>
      <w:r>
        <w:rPr>
          <w:rFonts w:ascii="楷体" w:eastAsia="楷体" w:hAnsi="楷体" w:hint="eastAsia"/>
        </w:rPr>
        <w:t>谢谢高老师！”</w:t>
      </w:r>
    </w:p>
    <w:p w:rsidR="0013101D" w:rsidRDefault="0072242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（背景延时摄影白天黑夜转换，展现时间飞</w:t>
      </w:r>
      <w:r w:rsidR="0013101D">
        <w:rPr>
          <w:rFonts w:ascii="楷体" w:eastAsia="楷体" w:hAnsi="楷体" w:hint="eastAsia"/>
        </w:rPr>
        <w:t>逝；演员伏案，温馨舒缓背景音乐响起，创客导师把衣服盖在学生身上。</w:t>
      </w:r>
    </w:p>
    <w:p w:rsidR="00722420" w:rsidRDefault="0013101D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3创客丙叫了一声2创客乙</w:t>
      </w:r>
      <w:r w:rsidR="00722420">
        <w:rPr>
          <w:rFonts w:ascii="楷体" w:eastAsia="楷体" w:hAnsi="楷体" w:hint="eastAsia"/>
        </w:rPr>
        <w:t>关灯</w:t>
      </w:r>
      <w:r>
        <w:rPr>
          <w:rFonts w:ascii="楷体" w:eastAsia="楷体" w:hAnsi="楷体" w:hint="eastAsia"/>
        </w:rPr>
        <w:t>，提醒她醒过来，但被4创客导师提醒，让2创客乙继续休息。随后</w:t>
      </w:r>
      <w:r w:rsidR="00722420">
        <w:rPr>
          <w:rFonts w:ascii="楷体" w:eastAsia="楷体" w:hAnsi="楷体" w:hint="eastAsia"/>
        </w:rPr>
        <w:t>，</w:t>
      </w:r>
      <w:r>
        <w:rPr>
          <w:rFonts w:ascii="楷体" w:eastAsia="楷体" w:hAnsi="楷体" w:hint="eastAsia"/>
        </w:rPr>
        <w:t>3创客丙，4创客导师相继</w:t>
      </w:r>
      <w:r w:rsidR="00722420">
        <w:rPr>
          <w:rFonts w:ascii="楷体" w:eastAsia="楷体" w:hAnsi="楷体" w:hint="eastAsia"/>
        </w:rPr>
        <w:t>坐在椅子上睡着）</w:t>
      </w:r>
    </w:p>
    <w:p w:rsidR="00722420" w:rsidRDefault="00722420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第三幕——总理来信，鹰击长空</w:t>
      </w:r>
      <w:r>
        <w:rPr>
          <w:rFonts w:ascii="楷体" w:eastAsia="楷体" w:hAnsi="楷体" w:hint="eastAsia"/>
        </w:rPr>
        <w:t>（4分钟）</w:t>
      </w:r>
    </w:p>
    <w:p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  <w:highlight w:val="yellow"/>
        </w:rPr>
        <w:t>演员：1创客甲，2创客乙，3创客丙，4创客导师，9校长，10校长助理</w:t>
      </w:r>
    </w:p>
    <w:p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/>
          <w:highlight w:val="yellow"/>
        </w:rPr>
        <w:t>5</w:t>
      </w:r>
      <w:r>
        <w:rPr>
          <w:rFonts w:ascii="楷体" w:eastAsia="楷体" w:hAnsi="楷体" w:hint="eastAsia"/>
          <w:highlight w:val="yellow"/>
        </w:rPr>
        <w:t>学生甲、</w:t>
      </w:r>
      <w:r>
        <w:rPr>
          <w:rFonts w:ascii="楷体" w:eastAsia="楷体" w:hAnsi="楷体"/>
          <w:highlight w:val="yellow"/>
        </w:rPr>
        <w:t>6</w:t>
      </w:r>
      <w:r>
        <w:rPr>
          <w:rFonts w:ascii="楷体" w:eastAsia="楷体" w:hAnsi="楷体" w:hint="eastAsia"/>
          <w:highlight w:val="yellow"/>
        </w:rPr>
        <w:t>学生乙、</w:t>
      </w:r>
      <w:r>
        <w:rPr>
          <w:rFonts w:ascii="楷体" w:eastAsia="楷体" w:hAnsi="楷体"/>
          <w:highlight w:val="yellow"/>
        </w:rPr>
        <w:t>7</w:t>
      </w:r>
      <w:r>
        <w:rPr>
          <w:rFonts w:ascii="楷体" w:eastAsia="楷体" w:hAnsi="楷体" w:hint="eastAsia"/>
          <w:highlight w:val="yellow"/>
        </w:rPr>
        <w:t>学生丙（i.Center带领短袖衫）</w:t>
      </w:r>
    </w:p>
    <w:p w:rsidR="00722420" w:rsidRDefault="00722420">
      <w:pPr>
        <w:jc w:val="center"/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布景：创客活动室背景、总理回信背景、i.Center屋顶logo背景、试飞背景</w:t>
      </w:r>
    </w:p>
    <w:p w:rsidR="00722420" w:rsidRDefault="00722420">
      <w:pPr>
        <w:jc w:val="center"/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折叠桌2张、椅子6把、飞机模型、双面KT板黑板、可充电台灯</w:t>
      </w:r>
    </w:p>
    <w:p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  <w:highlight w:val="cyan"/>
        </w:rPr>
        <w:t>斯特林发动机零件模型（暂不用）</w:t>
      </w:r>
    </w:p>
    <w:p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内容摘要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睡在工作室的创客们，清晨被送来总理回信的老师叫醒。为了迎接更大的挑战、实现自己的梦想、实现国家振兴的梦想。他们将努力前行！</w:t>
      </w:r>
    </w:p>
    <w:p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台词节选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10校长助理：“同学，醒一醒，醒一醒</w:t>
      </w:r>
      <w:r w:rsidR="001661F8">
        <w:rPr>
          <w:rFonts w:ascii="楷体" w:eastAsia="楷体" w:hAnsi="楷体" w:hint="eastAsia"/>
        </w:rPr>
        <w:t>，你们工作得太辛苦啦</w:t>
      </w:r>
      <w:r>
        <w:rPr>
          <w:rFonts w:ascii="楷体" w:eastAsia="楷体" w:hAnsi="楷体" w:hint="eastAsia"/>
        </w:rPr>
        <w:t>”</w:t>
      </w:r>
    </w:p>
    <w:p w:rsidR="001661F8" w:rsidRDefault="001661F8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3创客丙：“（推醒旁边的4创客导师）哎，张老师，孙校长过来了！”</w:t>
      </w:r>
    </w:p>
    <w:p w:rsidR="001661F8" w:rsidRDefault="001661F8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（2创客乙推醒1创客甲）</w:t>
      </w:r>
    </w:p>
    <w:p w:rsidR="00722420" w:rsidRDefault="0072242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1创客甲：“</w:t>
      </w:r>
      <w:r w:rsidR="001661F8">
        <w:rPr>
          <w:rFonts w:ascii="楷体" w:eastAsia="楷体" w:hAnsi="楷体" w:hint="eastAsia"/>
        </w:rPr>
        <w:t>（睡眼惺忪）</w:t>
      </w:r>
      <w:r>
        <w:rPr>
          <w:rFonts w:ascii="楷体" w:eastAsia="楷体" w:hAnsi="楷体" w:hint="eastAsia"/>
        </w:rPr>
        <w:t>张老师</w:t>
      </w:r>
      <w:r w:rsidR="001661F8">
        <w:rPr>
          <w:rFonts w:ascii="楷体" w:eastAsia="楷体" w:hAnsi="楷体" w:hint="eastAsia"/>
        </w:rPr>
        <w:t>好</w:t>
      </w:r>
      <w:r>
        <w:rPr>
          <w:rFonts w:ascii="楷体" w:eastAsia="楷体" w:hAnsi="楷体" w:hint="eastAsia"/>
        </w:rPr>
        <w:t>，孙校长</w:t>
      </w:r>
      <w:r w:rsidR="001661F8">
        <w:rPr>
          <w:rFonts w:ascii="楷体" w:eastAsia="楷体" w:hAnsi="楷体" w:hint="eastAsia"/>
        </w:rPr>
        <w:t>好</w:t>
      </w:r>
      <w:r>
        <w:rPr>
          <w:rFonts w:ascii="楷体" w:eastAsia="楷体" w:hAnsi="楷体" w:hint="eastAsia"/>
        </w:rPr>
        <w:t>！您怎么来</w:t>
      </w:r>
      <w:r w:rsidR="001661F8">
        <w:rPr>
          <w:rFonts w:ascii="楷体" w:eastAsia="楷体" w:hAnsi="楷体" w:hint="eastAsia"/>
        </w:rPr>
        <w:t>我们这里</w:t>
      </w:r>
      <w:r>
        <w:rPr>
          <w:rFonts w:ascii="楷体" w:eastAsia="楷体" w:hAnsi="楷体" w:hint="eastAsia"/>
        </w:rPr>
        <w:t>了？”</w:t>
      </w:r>
    </w:p>
    <w:p w:rsidR="00722420" w:rsidRDefault="0072242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10校长助理：“校长听说你们在这里搞创客活动，来看望你们了！”</w:t>
      </w:r>
    </w:p>
    <w:p w:rsidR="00722420" w:rsidRDefault="0072242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创客甲乙丙：“</w:t>
      </w:r>
      <w:r w:rsidR="00DF0837">
        <w:rPr>
          <w:rFonts w:ascii="楷体" w:eastAsia="楷体" w:hAnsi="楷体" w:hint="eastAsia"/>
        </w:rPr>
        <w:t>欢迎孙校长！</w:t>
      </w:r>
      <w:r>
        <w:rPr>
          <w:rFonts w:ascii="楷体" w:eastAsia="楷体" w:hAnsi="楷体" w:hint="eastAsia"/>
        </w:rPr>
        <w:t>”</w:t>
      </w:r>
    </w:p>
    <w:p w:rsidR="00DF0837" w:rsidRDefault="0072242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9校长：“</w:t>
      </w:r>
      <w:r w:rsidR="00DF0837">
        <w:rPr>
          <w:rFonts w:ascii="楷体" w:eastAsia="楷体" w:hAnsi="楷体" w:hint="eastAsia"/>
        </w:rPr>
        <w:t>谢谢同学们</w:t>
      </w:r>
      <w:r>
        <w:rPr>
          <w:rFonts w:ascii="楷体" w:eastAsia="楷体" w:hAnsi="楷体" w:hint="eastAsia"/>
        </w:rPr>
        <w:t>，</w:t>
      </w:r>
      <w:r w:rsidR="00DF0837">
        <w:rPr>
          <w:rFonts w:ascii="楷体" w:eastAsia="楷体" w:hAnsi="楷体" w:hint="eastAsia"/>
        </w:rPr>
        <w:t>你们这是在做什么项目啊？</w:t>
      </w:r>
    </w:p>
    <w:p w:rsidR="00DF0837" w:rsidRDefault="00DF0837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1创客甲：“孙校长，我们在研制</w:t>
      </w:r>
      <w:r w:rsidR="00736D4B">
        <w:rPr>
          <w:rFonts w:ascii="楷体" w:eastAsia="楷体" w:hAnsi="楷体" w:hint="eastAsia"/>
        </w:rPr>
        <w:t>新型</w:t>
      </w:r>
      <w:r>
        <w:rPr>
          <w:rFonts w:ascii="楷体" w:eastAsia="楷体" w:hAnsi="楷体" w:hint="eastAsia"/>
        </w:rPr>
        <w:t>无人机</w:t>
      </w:r>
      <w:r w:rsidR="00736D4B">
        <w:rPr>
          <w:rFonts w:ascii="楷体" w:eastAsia="楷体" w:hAnsi="楷体" w:hint="eastAsia"/>
        </w:rPr>
        <w:t>，高老师在指导我们提升飞行性能</w:t>
      </w:r>
      <w:r>
        <w:rPr>
          <w:rFonts w:ascii="楷体" w:eastAsia="楷体" w:hAnsi="楷体" w:hint="eastAsia"/>
        </w:rPr>
        <w:t>”</w:t>
      </w:r>
    </w:p>
    <w:p w:rsidR="00722420" w:rsidRDefault="00736D4B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9校长：“不错不错，这是</w:t>
      </w:r>
      <w:r w:rsidR="00342130">
        <w:rPr>
          <w:rFonts w:ascii="楷体" w:eastAsia="楷体" w:hAnsi="楷体" w:hint="eastAsia"/>
        </w:rPr>
        <w:t>非常</w:t>
      </w:r>
      <w:r>
        <w:rPr>
          <w:rFonts w:ascii="楷体" w:eastAsia="楷体" w:hAnsi="楷体" w:hint="eastAsia"/>
        </w:rPr>
        <w:t>前沿的领</w:t>
      </w:r>
      <w:r w:rsidR="00342130">
        <w:rPr>
          <w:rFonts w:ascii="楷体" w:eastAsia="楷体" w:hAnsi="楷体" w:hint="eastAsia"/>
        </w:rPr>
        <w:t>域</w:t>
      </w:r>
      <w:r>
        <w:rPr>
          <w:rFonts w:ascii="楷体" w:eastAsia="楷体" w:hAnsi="楷体" w:hint="eastAsia"/>
        </w:rPr>
        <w:t>，你们加油干。另外</w:t>
      </w:r>
      <w:r w:rsidR="00342130">
        <w:rPr>
          <w:rFonts w:ascii="楷体" w:eastAsia="楷体" w:hAnsi="楷体" w:hint="eastAsia"/>
        </w:rPr>
        <w:t>我</w:t>
      </w:r>
      <w:r>
        <w:rPr>
          <w:rFonts w:ascii="楷体" w:eastAsia="楷体" w:hAnsi="楷体" w:hint="eastAsia"/>
        </w:rPr>
        <w:t>还</w:t>
      </w:r>
      <w:r w:rsidR="00342130">
        <w:rPr>
          <w:rFonts w:ascii="楷体" w:eastAsia="楷体" w:hAnsi="楷体" w:hint="eastAsia"/>
        </w:rPr>
        <w:t>带给你们一个好消息。</w:t>
      </w:r>
      <w:r>
        <w:rPr>
          <w:rFonts w:ascii="楷体" w:eastAsia="楷体" w:hAnsi="楷体" w:hint="eastAsia"/>
        </w:rPr>
        <w:t>之前</w:t>
      </w:r>
      <w:r w:rsidR="00342130">
        <w:rPr>
          <w:rFonts w:ascii="楷体" w:eastAsia="楷体" w:hAnsi="楷体" w:hint="eastAsia"/>
        </w:rPr>
        <w:t>你们</w:t>
      </w:r>
      <w:r>
        <w:rPr>
          <w:rFonts w:ascii="楷体" w:eastAsia="楷体" w:hAnsi="楷体" w:hint="eastAsia"/>
        </w:rPr>
        <w:t>写</w:t>
      </w:r>
      <w:r w:rsidR="00722420">
        <w:rPr>
          <w:rFonts w:ascii="楷体" w:eastAsia="楷体" w:hAnsi="楷体" w:hint="eastAsia"/>
        </w:rPr>
        <w:t>的信</w:t>
      </w:r>
      <w:r>
        <w:rPr>
          <w:rFonts w:ascii="楷体" w:eastAsia="楷体" w:hAnsi="楷体" w:hint="eastAsia"/>
        </w:rPr>
        <w:t>总理收到</w:t>
      </w:r>
      <w:r w:rsidR="00722420">
        <w:rPr>
          <w:rFonts w:ascii="楷体" w:eastAsia="楷体" w:hAnsi="楷体" w:hint="eastAsia"/>
        </w:rPr>
        <w:t>了，</w:t>
      </w:r>
      <w:r>
        <w:rPr>
          <w:rFonts w:ascii="楷体" w:eastAsia="楷体" w:hAnsi="楷体" w:hint="eastAsia"/>
        </w:rPr>
        <w:t>他看了之后</w:t>
      </w:r>
      <w:r w:rsidR="00342130">
        <w:rPr>
          <w:rFonts w:ascii="楷体" w:eastAsia="楷体" w:hAnsi="楷体" w:hint="eastAsia"/>
        </w:rPr>
        <w:t>非常高兴，亲自给你们回了一封信</w:t>
      </w:r>
      <w:r w:rsidR="00722420">
        <w:rPr>
          <w:rFonts w:ascii="楷体" w:eastAsia="楷体" w:hAnsi="楷体" w:hint="eastAsia"/>
        </w:rPr>
        <w:t>！”</w:t>
      </w:r>
    </w:p>
    <w:p w:rsidR="00722420" w:rsidRDefault="0072242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2创客乙：“真的呀？</w:t>
      </w:r>
      <w:r w:rsidR="00342130">
        <w:rPr>
          <w:rFonts w:ascii="楷体" w:eastAsia="楷体" w:hAnsi="楷体" w:hint="eastAsia"/>
        </w:rPr>
        <w:t>那</w:t>
      </w:r>
      <w:r>
        <w:rPr>
          <w:rFonts w:ascii="楷体" w:eastAsia="楷体" w:hAnsi="楷体" w:hint="eastAsia"/>
        </w:rPr>
        <w:t>快让我们看看！”</w:t>
      </w:r>
    </w:p>
    <w:p w:rsidR="00342130" w:rsidRDefault="0034213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（10校长助理将总理回信展示给创客们）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3创客丙：“‘五四’青年节前，收到你们的来信，被你们的活力所感染，更为你们的创新精神所打动。创客将奇思妙想转化成现实产品，这与刻在你们校园日晷上“行胜于言”的校风相得益彰。”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1创客甲：“还有这段‘大众创业、万众创新’，核心在于激发人的创造力，尤其在于激发青年的创造力。青年愿创业，社会才生机盎然；青年争创新，国家就朝气蓬勃。”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2创客乙：“看来总理真的很支持我们！”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3</w:t>
      </w:r>
      <w:r w:rsidR="00583EFF">
        <w:rPr>
          <w:rFonts w:ascii="楷体" w:eastAsia="楷体" w:hAnsi="楷体" w:hint="eastAsia"/>
        </w:rPr>
        <w:t>创客丙：“是啊，真希望能早点儿做出成果，亲自展示给总理看</w:t>
      </w:r>
      <w:r>
        <w:rPr>
          <w:rFonts w:ascii="楷体" w:eastAsia="楷体" w:hAnsi="楷体" w:hint="eastAsia"/>
        </w:rPr>
        <w:t>。”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9校长：“当然了，大家要努力啊，总理这不是说了嘛：‘有机会会去清华大学看望你们的创客团队。’”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 w:rsidR="00583EFF">
        <w:rPr>
          <w:rFonts w:ascii="楷体" w:eastAsia="楷体" w:hAnsi="楷体" w:hint="eastAsia"/>
        </w:rPr>
        <w:t>创客甲：“太好了，咱们一定要好好干，让咱们的无人机飞的</w:t>
      </w:r>
      <w:r>
        <w:rPr>
          <w:rFonts w:ascii="楷体" w:eastAsia="楷体" w:hAnsi="楷体" w:hint="eastAsia"/>
        </w:rPr>
        <w:t>更高</w:t>
      </w:r>
      <w:r w:rsidR="00583EFF">
        <w:rPr>
          <w:rFonts w:ascii="楷体" w:eastAsia="楷体" w:hAnsi="楷体" w:hint="eastAsia"/>
        </w:rPr>
        <w:t>更稳</w:t>
      </w:r>
      <w:r>
        <w:rPr>
          <w:rFonts w:ascii="楷体" w:eastAsia="楷体" w:hAnsi="楷体" w:hint="eastAsia"/>
        </w:rPr>
        <w:t>，让总理亲自来</w:t>
      </w:r>
      <w:r w:rsidR="00583EFF">
        <w:rPr>
          <w:rFonts w:ascii="楷体" w:eastAsia="楷体" w:hAnsi="楷体" w:hint="eastAsia"/>
        </w:rPr>
        <w:t>看</w:t>
      </w:r>
      <w:r>
        <w:rPr>
          <w:rFonts w:ascii="楷体" w:eastAsia="楷体" w:hAnsi="楷体" w:hint="eastAsia"/>
        </w:rPr>
        <w:t>咱们试飞！”</w:t>
      </w:r>
    </w:p>
    <w:p w:rsidR="00722420" w:rsidRDefault="0072242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2创客乙、3创客丙：“必须的！”</w:t>
      </w:r>
    </w:p>
    <w:p w:rsidR="00722420" w:rsidRDefault="0072242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9校长：“</w:t>
      </w:r>
      <w:r w:rsidR="00882C8C">
        <w:rPr>
          <w:rFonts w:ascii="楷体" w:eastAsia="楷体" w:hAnsi="楷体" w:hint="eastAsia"/>
        </w:rPr>
        <w:t>有什么需求也尽管提，</w:t>
      </w:r>
      <w:r>
        <w:rPr>
          <w:rFonts w:ascii="楷体" w:eastAsia="楷体" w:hAnsi="楷体" w:hint="eastAsia"/>
        </w:rPr>
        <w:t>学校会为你们提供</w:t>
      </w:r>
      <w:r w:rsidR="00882C8C">
        <w:rPr>
          <w:rFonts w:ascii="楷体" w:eastAsia="楷体" w:hAnsi="楷体" w:hint="eastAsia"/>
        </w:rPr>
        <w:t>保障条件</w:t>
      </w:r>
      <w:r>
        <w:rPr>
          <w:rFonts w:ascii="楷体" w:eastAsia="楷体" w:hAnsi="楷体" w:hint="eastAsia"/>
        </w:rPr>
        <w:t>，帮助你们实现创新的梦想。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1创客甲：“非常感谢学校和老师们的支持与鼓励，没有老师们的帮助，我们</w:t>
      </w:r>
      <w:r w:rsidR="00AE4DCD">
        <w:rPr>
          <w:rFonts w:ascii="楷体" w:eastAsia="楷体" w:hAnsi="楷体" w:hint="eastAsia"/>
        </w:rPr>
        <w:t>可能早就放弃梦想了</w:t>
      </w:r>
      <w:r>
        <w:rPr>
          <w:rFonts w:ascii="楷体" w:eastAsia="楷体" w:hAnsi="楷体" w:hint="eastAsia"/>
        </w:rPr>
        <w:t>。”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9校长：“有梦想的种子，就一定要好好培养，未来掌握在你们手里啊！加油啊，预祝你们首飞成功！我们也不多打扰了，你们继续工作吧，也要注意休息。”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1创客甲：“谢谢校长的鼓励，我们一定不负老师们的期望！”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受到总理的鼓舞，两名创客励精图治，在工作室与老师交流学习，不断改进。</w:t>
      </w:r>
    </w:p>
    <w:p w:rsidR="00722420" w:rsidRDefault="00722420">
      <w:pPr>
        <w:rPr>
          <w:rFonts w:ascii="楷体" w:eastAsia="楷体" w:hAnsi="楷体" w:hint="eastAsia"/>
        </w:rPr>
      </w:pPr>
      <w:r>
        <w:rPr>
          <w:rFonts w:ascii="楷体" w:eastAsia="楷体" w:hAnsi="楷体" w:hint="eastAsia"/>
        </w:rPr>
        <w:t>最终经过数个版本的修改调试，终将飞机送上蓝天。</w:t>
      </w:r>
    </w:p>
    <w:p w:rsidR="00D14486" w:rsidRDefault="00D14486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工作一段时间后，几位创客和创客导师开始试飞，其他演员也纷纷上场观看。</w:t>
      </w:r>
    </w:p>
    <w:p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（背景切换试飞镜头、全体演员上场观看试飞）</w:t>
      </w:r>
    </w:p>
    <w:p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播放：小合唱杨培安《我相信》（背景播放，演员做动作对口型）</w:t>
      </w:r>
    </w:p>
    <w:p w:rsidR="00722420" w:rsidRDefault="00722420">
      <w:pPr>
        <w:jc w:val="center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——全剧终——</w:t>
      </w:r>
    </w:p>
    <w:p w:rsidR="00722420" w:rsidRDefault="00722420">
      <w:pPr>
        <w:jc w:val="center"/>
        <w:rPr>
          <w:rFonts w:ascii="楷体" w:eastAsia="楷体" w:hAnsi="楷体"/>
          <w:b/>
          <w:sz w:val="32"/>
          <w:u w:val="single"/>
        </w:rPr>
      </w:pPr>
      <w:r>
        <w:rPr>
          <w:rFonts w:ascii="楷体" w:eastAsia="楷体" w:hAnsi="楷体" w:hint="eastAsia"/>
          <w:b/>
          <w:sz w:val="32"/>
          <w:u w:val="single"/>
        </w:rPr>
        <w:t>布景</w:t>
      </w:r>
    </w:p>
    <w:p w:rsidR="00722420" w:rsidRDefault="00722420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通用布景</w:t>
      </w:r>
    </w:p>
    <w:p w:rsidR="00722420" w:rsidRDefault="00722420">
      <w:pPr>
        <w:rPr>
          <w:rFonts w:ascii="楷体" w:eastAsia="楷体" w:hAnsi="楷体"/>
        </w:rPr>
      </w:pPr>
      <w:r>
        <w:rPr>
          <w:rFonts w:ascii="楷体" w:eastAsia="楷体" w:hAnsi="楷体" w:hint="eastAsia"/>
          <w:highlight w:val="cyan"/>
        </w:rPr>
        <w:t>背景屏幕、折叠桌2张、椅子6把、斯特林发动机模型、飞机模型、可充电台灯</w:t>
      </w:r>
    </w:p>
    <w:p w:rsidR="00722420" w:rsidRDefault="00722420">
      <w:pPr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汪峰《飞得更高》、杨培安《我相信》、温馨舒缓背景音乐</w:t>
      </w:r>
    </w:p>
    <w:p w:rsidR="00722420" w:rsidRDefault="00722420">
      <w:pPr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服装：i.Center带领短袖衫20件、橙色工服6件</w:t>
      </w:r>
    </w:p>
    <w:p w:rsidR="00722420" w:rsidRDefault="00722420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第一幕</w:t>
      </w:r>
    </w:p>
    <w:p w:rsidR="00722420" w:rsidRDefault="00722420">
      <w:pPr>
        <w:jc w:val="left"/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布景：创客活动室背景、斯特林发动机运转背景</w:t>
      </w:r>
    </w:p>
    <w:p w:rsidR="00722420" w:rsidRDefault="00722420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第二幕</w:t>
      </w:r>
    </w:p>
    <w:p w:rsidR="00722420" w:rsidRDefault="00722420">
      <w:pPr>
        <w:jc w:val="left"/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布景：创客活动室背景、日夜转换背景</w:t>
      </w:r>
    </w:p>
    <w:p w:rsidR="00722420" w:rsidRDefault="00722420">
      <w:pPr>
        <w:jc w:val="center"/>
        <w:rPr>
          <w:rFonts w:ascii="楷体" w:eastAsia="楷体" w:hAnsi="楷体"/>
          <w:u w:val="single"/>
        </w:rPr>
      </w:pPr>
      <w:r>
        <w:rPr>
          <w:rFonts w:ascii="楷体" w:eastAsia="楷体" w:hAnsi="楷体" w:hint="eastAsia"/>
          <w:u w:val="single"/>
        </w:rPr>
        <w:t>第三幕</w:t>
      </w:r>
    </w:p>
    <w:p w:rsidR="00722420" w:rsidRDefault="00722420">
      <w:pPr>
        <w:jc w:val="left"/>
        <w:rPr>
          <w:rFonts w:ascii="楷体" w:eastAsia="楷体" w:hAnsi="楷体"/>
          <w:highlight w:val="cyan"/>
        </w:rPr>
      </w:pPr>
      <w:r>
        <w:rPr>
          <w:rFonts w:ascii="楷体" w:eastAsia="楷体" w:hAnsi="楷体" w:hint="eastAsia"/>
          <w:highlight w:val="cyan"/>
        </w:rPr>
        <w:t>布景：创客活动室背景、总理回信背景、i.Center屋顶logo背景、试飞背景</w:t>
      </w:r>
    </w:p>
    <w:p w:rsidR="00722420" w:rsidRDefault="00722420">
      <w:pPr>
        <w:jc w:val="left"/>
        <w:rPr>
          <w:rFonts w:ascii="楷体" w:eastAsia="楷体" w:hAnsi="楷体"/>
        </w:rPr>
      </w:pPr>
    </w:p>
    <w:p w:rsidR="00722420" w:rsidRDefault="00722420">
      <w:pPr>
        <w:jc w:val="center"/>
        <w:rPr>
          <w:rFonts w:ascii="楷体" w:eastAsia="楷体" w:hAnsi="楷体"/>
          <w:b/>
          <w:sz w:val="32"/>
          <w:u w:val="single"/>
        </w:rPr>
        <w:sectPr w:rsidR="00722420">
          <w:pgSz w:w="11900" w:h="16840"/>
          <w:pgMar w:top="1440" w:right="1800" w:bottom="1440" w:left="1800" w:header="851" w:footer="992" w:gutter="0"/>
          <w:cols w:space="720"/>
          <w:docGrid w:type="lines" w:linePitch="423"/>
        </w:sectPr>
      </w:pPr>
    </w:p>
    <w:p w:rsidR="00722420" w:rsidRDefault="00722420">
      <w:pPr>
        <w:jc w:val="center"/>
        <w:rPr>
          <w:rFonts w:ascii="楷体" w:eastAsia="楷体" w:hAnsi="楷体"/>
          <w:b/>
          <w:sz w:val="32"/>
          <w:u w:val="single"/>
        </w:rPr>
      </w:pPr>
      <w:r>
        <w:rPr>
          <w:rFonts w:ascii="楷体" w:eastAsia="楷体" w:hAnsi="楷体" w:hint="eastAsia"/>
          <w:b/>
          <w:sz w:val="32"/>
          <w:u w:val="single"/>
        </w:rPr>
        <w:lastRenderedPageBreak/>
        <w:t>演员表</w:t>
      </w:r>
    </w:p>
    <w:p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4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创客指导老师  高建兴</w:t>
      </w:r>
    </w:p>
    <w:p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8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车间主任  马  俊</w:t>
      </w:r>
    </w:p>
    <w:p w:rsidR="00722420" w:rsidRDefault="00722420">
      <w:pPr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创客甲  王  佐</w:t>
      </w:r>
    </w:p>
    <w:p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2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创客乙  邢小颖</w:t>
      </w:r>
    </w:p>
    <w:p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3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创客丙  邹立峰</w:t>
      </w:r>
    </w:p>
    <w:p w:rsidR="00722420" w:rsidRDefault="00722420">
      <w:pPr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5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学生甲  刘  怡</w:t>
      </w:r>
    </w:p>
    <w:p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6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学生乙  张余益</w:t>
      </w:r>
    </w:p>
    <w:p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7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学生丙  周冰科</w:t>
      </w:r>
    </w:p>
    <w:p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9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校长  胡建军</w:t>
      </w:r>
    </w:p>
    <w:p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10</w:t>
      </w:r>
      <w:r>
        <w:rPr>
          <w:rFonts w:ascii="楷体" w:eastAsia="楷体" w:hAnsi="楷体"/>
        </w:rPr>
        <w:t>.</w:t>
      </w:r>
      <w:r>
        <w:rPr>
          <w:rFonts w:ascii="楷体" w:eastAsia="楷体" w:hAnsi="楷体" w:hint="eastAsia"/>
        </w:rPr>
        <w:t>校长助理  张秀海</w:t>
      </w:r>
    </w:p>
    <w:p w:rsidR="00722420" w:rsidRDefault="00722420">
      <w:pPr>
        <w:ind w:right="13"/>
        <w:jc w:val="center"/>
        <w:rPr>
          <w:rFonts w:ascii="楷体" w:eastAsia="楷体" w:hAnsi="楷体"/>
        </w:rPr>
      </w:pPr>
    </w:p>
    <w:p w:rsidR="00722420" w:rsidRDefault="00722420">
      <w:pPr>
        <w:ind w:right="13"/>
        <w:jc w:val="center"/>
        <w:rPr>
          <w:rFonts w:ascii="楷体" w:eastAsia="楷体" w:hAnsi="楷体"/>
        </w:rPr>
      </w:pPr>
    </w:p>
    <w:p w:rsidR="00722420" w:rsidRDefault="00722420">
      <w:pPr>
        <w:ind w:right="13"/>
        <w:jc w:val="center"/>
        <w:rPr>
          <w:rFonts w:ascii="楷体" w:eastAsia="楷体" w:hAnsi="楷体"/>
        </w:rPr>
      </w:pPr>
    </w:p>
    <w:p w:rsidR="00722420" w:rsidRDefault="00722420">
      <w:pPr>
        <w:jc w:val="center"/>
        <w:rPr>
          <w:rFonts w:ascii="楷体" w:eastAsia="楷体" w:hAnsi="楷体"/>
          <w:b/>
          <w:sz w:val="32"/>
          <w:u w:val="single"/>
        </w:rPr>
      </w:pPr>
      <w:r>
        <w:rPr>
          <w:rFonts w:ascii="楷体" w:eastAsia="楷体" w:hAnsi="楷体" w:hint="eastAsia"/>
          <w:b/>
          <w:sz w:val="32"/>
          <w:u w:val="single"/>
        </w:rPr>
        <w:t>职员表</w:t>
      </w:r>
    </w:p>
    <w:p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制片人  李生录</w:t>
      </w:r>
    </w:p>
    <w:p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策划  王秋红</w:t>
      </w:r>
    </w:p>
    <w:p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王  宇</w:t>
      </w:r>
    </w:p>
    <w:p w:rsidR="00722420" w:rsidRDefault="00722420">
      <w:pPr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王德宇</w:t>
      </w:r>
    </w:p>
    <w:p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编剧  王德宇</w:t>
      </w:r>
    </w:p>
    <w:p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选角导演  王秋红</w:t>
      </w:r>
    </w:p>
    <w:p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道具、音乐  高  炬</w:t>
      </w:r>
    </w:p>
    <w:p w:rsidR="00D1253F" w:rsidRDefault="00D1253F" w:rsidP="00D1253F">
      <w:pPr>
        <w:wordWrap w:val="0"/>
        <w:ind w:rightChars="517" w:right="1241"/>
        <w:jc w:val="right"/>
        <w:rPr>
          <w:rFonts w:ascii="楷体" w:eastAsia="楷体" w:hAnsi="楷体" w:hint="eastAsia"/>
          <w:highlight w:val="yellow"/>
        </w:rPr>
      </w:pPr>
      <w:r>
        <w:rPr>
          <w:rFonts w:ascii="楷体" w:eastAsia="楷体" w:hAnsi="楷体" w:hint="eastAsia"/>
          <w:highlight w:val="yellow"/>
        </w:rPr>
        <w:t>剧本整理  高建兴</w:t>
      </w:r>
    </w:p>
    <w:p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服装  王秋红</w:t>
      </w:r>
    </w:p>
    <w:p w:rsidR="00722420" w:rsidRDefault="00722420">
      <w:pPr>
        <w:wordWrap w:val="0"/>
        <w:ind w:rightChars="517" w:right="1241"/>
        <w:jc w:val="right"/>
        <w:rPr>
          <w:rFonts w:ascii="楷体" w:eastAsia="楷体" w:hAnsi="楷体"/>
        </w:rPr>
      </w:pPr>
      <w:r>
        <w:rPr>
          <w:rFonts w:ascii="楷体" w:eastAsia="楷体" w:hAnsi="楷体" w:hint="eastAsia"/>
        </w:rPr>
        <w:lastRenderedPageBreak/>
        <w:t>灯光  王  宇</w:t>
      </w:r>
    </w:p>
    <w:p w:rsidR="00722420" w:rsidRDefault="00722420">
      <w:pPr>
        <w:wordWrap w:val="0"/>
        <w:ind w:rightChars="517" w:right="1241"/>
        <w:jc w:val="right"/>
        <w:rPr>
          <w:rFonts w:ascii="楷体" w:eastAsia="楷体" w:hAnsi="楷体"/>
          <w:highlight w:val="yellow"/>
        </w:rPr>
      </w:pPr>
      <w:r>
        <w:rPr>
          <w:rFonts w:ascii="楷体" w:eastAsia="楷体" w:hAnsi="楷体" w:hint="eastAsia"/>
          <w:highlight w:val="yellow"/>
        </w:rPr>
        <w:t>化妆  某某某</w:t>
      </w:r>
    </w:p>
    <w:p w:rsidR="00722420" w:rsidRDefault="00722420">
      <w:pPr>
        <w:wordWrap w:val="0"/>
        <w:ind w:rightChars="517" w:right="1241"/>
        <w:jc w:val="right"/>
        <w:rPr>
          <w:rFonts w:ascii="楷体" w:eastAsia="楷体" w:hAnsi="楷体"/>
          <w:highlight w:val="yellow"/>
        </w:rPr>
      </w:pPr>
      <w:r>
        <w:rPr>
          <w:rFonts w:ascii="楷体" w:eastAsia="楷体" w:hAnsi="楷体" w:hint="eastAsia"/>
          <w:highlight w:val="yellow"/>
        </w:rPr>
        <w:t>布景  高党寻</w:t>
      </w:r>
    </w:p>
    <w:p w:rsidR="00722420" w:rsidRDefault="00722420">
      <w:pPr>
        <w:ind w:rightChars="517" w:right="1241"/>
        <w:jc w:val="right"/>
        <w:rPr>
          <w:rFonts w:ascii="楷体" w:eastAsia="楷体" w:hAnsi="楷体" w:hint="eastAsia"/>
          <w:highlight w:val="yellow"/>
        </w:rPr>
      </w:pPr>
      <w:r>
        <w:rPr>
          <w:rFonts w:ascii="楷体" w:eastAsia="楷体" w:hAnsi="楷体" w:hint="eastAsia"/>
          <w:highlight w:val="yellow"/>
        </w:rPr>
        <w:t>王龙兵</w:t>
      </w:r>
    </w:p>
    <w:p w:rsidR="00722420" w:rsidRDefault="00722420">
      <w:pPr>
        <w:ind w:rightChars="517" w:right="1241"/>
        <w:jc w:val="right"/>
        <w:rPr>
          <w:rFonts w:ascii="楷体" w:eastAsia="楷体" w:hAnsi="楷体"/>
        </w:rPr>
      </w:pPr>
    </w:p>
    <w:p w:rsidR="00722420" w:rsidRDefault="00722420">
      <w:pPr>
        <w:ind w:rightChars="1390" w:right="3336"/>
        <w:rPr>
          <w:rFonts w:ascii="楷体" w:eastAsia="楷体" w:hAnsi="楷体"/>
        </w:rPr>
        <w:sectPr w:rsidR="00722420">
          <w:type w:val="continuous"/>
          <w:pgSz w:w="11900" w:h="16840"/>
          <w:pgMar w:top="1440" w:right="1800" w:bottom="1440" w:left="1800" w:header="851" w:footer="992" w:gutter="0"/>
          <w:cols w:num="2" w:space="425"/>
          <w:docGrid w:type="lines" w:linePitch="423"/>
        </w:sectPr>
      </w:pPr>
    </w:p>
    <w:p w:rsidR="00722420" w:rsidRDefault="00722420">
      <w:pPr>
        <w:rPr>
          <w:rFonts w:ascii="楷体" w:eastAsia="楷体" w:hAnsi="楷体"/>
        </w:rPr>
      </w:pPr>
    </w:p>
    <w:sectPr w:rsidR="00722420">
      <w:type w:val="continuous"/>
      <w:pgSz w:w="11900" w:h="16840"/>
      <w:pgMar w:top="1440" w:right="1800" w:bottom="1440" w:left="1800" w:header="851" w:footer="992" w:gutter="0"/>
      <w:cols w:space="720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楷体">
    <w:altName w:val="Arial Unicode MS"/>
    <w:charset w:val="50"/>
    <w:family w:val="auto"/>
    <w:pitch w:val="variable"/>
    <w:sig w:usb0="800002BF" w:usb1="38CF7CFA" w:usb2="00000016" w:usb3="00000000" w:csb0="00040001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200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3C1"/>
    <w:rsid w:val="0013101D"/>
    <w:rsid w:val="001661F8"/>
    <w:rsid w:val="00245497"/>
    <w:rsid w:val="00342130"/>
    <w:rsid w:val="003B383D"/>
    <w:rsid w:val="00583EFF"/>
    <w:rsid w:val="00584DBB"/>
    <w:rsid w:val="00633CC5"/>
    <w:rsid w:val="00675BEE"/>
    <w:rsid w:val="00681BC0"/>
    <w:rsid w:val="006E41CC"/>
    <w:rsid w:val="0071467E"/>
    <w:rsid w:val="00722420"/>
    <w:rsid w:val="00736D4B"/>
    <w:rsid w:val="00882C8C"/>
    <w:rsid w:val="009D2927"/>
    <w:rsid w:val="00A86604"/>
    <w:rsid w:val="00AE4DCD"/>
    <w:rsid w:val="00BF4185"/>
    <w:rsid w:val="00BF6BF5"/>
    <w:rsid w:val="00C155D6"/>
    <w:rsid w:val="00D1253F"/>
    <w:rsid w:val="00D14486"/>
    <w:rsid w:val="00D67345"/>
    <w:rsid w:val="00DF0837"/>
    <w:rsid w:val="00EA0CA6"/>
    <w:rsid w:val="00EA4561"/>
    <w:rsid w:val="00F24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宋体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4"/>
      <w:szCs w:val="24"/>
      <w:lang w:eastAsia="zh-C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宋体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4"/>
      <w:szCs w:val="24"/>
      <w:lang w:eastAsia="zh-C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672</Words>
  <Characters>3835</Characters>
  <Application>Microsoft Macintosh Word</Application>
  <DocSecurity>0</DocSecurity>
  <PresentationFormat/>
  <Lines>31</Lines>
  <Paragraphs>8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舞台剧《梦想实现家》</vt:lpstr>
    </vt:vector>
  </TitlesOfParts>
  <Manager/>
  <Company>清华大学</Company>
  <LinksUpToDate>false</LinksUpToDate>
  <CharactersWithSpaces>4499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舞台剧《梦想实现家》</dc:title>
  <dc:subject/>
  <dc:creator>媒体工作室 i.Center</dc:creator>
  <cp:keywords/>
  <dc:description/>
  <cp:lastModifiedBy>Woody 德宇 Wang 王</cp:lastModifiedBy>
  <cp:revision>2</cp:revision>
  <dcterms:created xsi:type="dcterms:W3CDTF">2015-09-19T03:43:00Z</dcterms:created>
  <dcterms:modified xsi:type="dcterms:W3CDTF">2015-09-19T03:43:00Z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2052-8.1.0.3483</vt:lpwstr>
  </property>
</Properties>
</file>