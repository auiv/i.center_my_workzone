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7255" w:rsidRDefault="00BE7255"/>
    <w:p w:rsidR="00BE7255" w:rsidRDefault="00BE7255">
      <w:pPr>
        <w:jc w:val="center"/>
        <w:rPr>
          <w:b/>
          <w:sz w:val="28"/>
        </w:rPr>
      </w:pPr>
      <w:r>
        <w:rPr>
          <w:rFonts w:hint="eastAsia"/>
          <w:b/>
          <w:sz w:val="36"/>
        </w:rPr>
        <w:t>创客联盟项目问题列表</w:t>
      </w:r>
    </w:p>
    <w:p w:rsidR="00BE7255" w:rsidRDefault="00BE7255">
      <w:pPr>
        <w:rPr>
          <w:b/>
          <w:sz w:val="28"/>
        </w:rPr>
      </w:pPr>
    </w:p>
    <w:p w:rsidR="00BE7255" w:rsidRDefault="00BE7255">
      <w:pPr>
        <w:pStyle w:val="ListParagraph1"/>
        <w:numPr>
          <w:ilvl w:val="0"/>
          <w:numId w:val="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梦想基金的内容和学生申请梦想基金的流程是怎样的</w:t>
      </w:r>
      <w:r>
        <w:rPr>
          <w:rFonts w:hint="eastAsia"/>
          <w:color w:val="FF0000"/>
          <w:sz w:val="24"/>
        </w:rPr>
        <w:t>（这个暂时不做，只是对该模块进行图文介绍，具体的申请流程待定）</w:t>
      </w:r>
    </w:p>
    <w:p w:rsidR="00BE7255" w:rsidRDefault="00BE7255">
      <w:pPr>
        <w:pStyle w:val="ListParagraph1"/>
        <w:numPr>
          <w:ilvl w:val="0"/>
          <w:numId w:val="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学生和老师的基本信息，包括名称，学号，专业，学院是否可以通过清华大学的学生管理平台获取，对方的管理平台是否可以提供接口支持</w:t>
      </w:r>
      <w:r>
        <w:rPr>
          <w:rFonts w:hint="eastAsia"/>
          <w:color w:val="FF0000"/>
          <w:sz w:val="24"/>
        </w:rPr>
        <w:t>（暂时采用系统对接的方案，具体由清华去处理对接的事情</w:t>
      </w:r>
      <w:r>
        <w:rPr>
          <w:color w:val="FF0000"/>
          <w:sz w:val="24"/>
        </w:rPr>
        <w:tab/>
      </w:r>
      <w:r>
        <w:rPr>
          <w:rFonts w:hint="eastAsia"/>
          <w:color w:val="FF0000"/>
          <w:sz w:val="24"/>
        </w:rPr>
        <w:t>）</w:t>
      </w:r>
    </w:p>
    <w:p w:rsidR="00BE7255" w:rsidRDefault="00BE7255">
      <w:pPr>
        <w:pStyle w:val="ListParagraph1"/>
        <w:numPr>
          <w:ilvl w:val="0"/>
          <w:numId w:val="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申义这个角色进行业务审批环节时，这个审批环节是放到前端网站还是后端管理平台</w:t>
      </w:r>
      <w:r>
        <w:rPr>
          <w:rFonts w:hint="eastAsia"/>
          <w:color w:val="FF0000"/>
          <w:sz w:val="24"/>
        </w:rPr>
        <w:t>（完全放在后台）</w:t>
      </w:r>
    </w:p>
    <w:p w:rsidR="00BE7255" w:rsidRDefault="00BE7255">
      <w:pPr>
        <w:pStyle w:val="ListParagraph1"/>
        <w:numPr>
          <w:ilvl w:val="0"/>
          <w:numId w:val="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学生如果恶意的反复进行申请，是管理员去禁用改学生权限。</w:t>
      </w:r>
      <w:r>
        <w:rPr>
          <w:rFonts w:hint="eastAsia"/>
          <w:color w:val="FF0000"/>
          <w:sz w:val="24"/>
        </w:rPr>
        <w:t>（手动禁用）</w:t>
      </w:r>
    </w:p>
    <w:p w:rsidR="00BE7255" w:rsidRDefault="00BE7255">
      <w:pPr>
        <w:pStyle w:val="ListParagraph1"/>
        <w:numPr>
          <w:ilvl w:val="0"/>
          <w:numId w:val="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认证这块，包括手机认证，个人实名认证是管理员审核，还是直接通过清华大学的学生管理平台获取详细信息进行比对审核，对方的管理平台是否可以提供接口支持</w:t>
      </w:r>
      <w:r>
        <w:rPr>
          <w:rFonts w:hint="eastAsia"/>
          <w:color w:val="FF0000"/>
          <w:sz w:val="24"/>
        </w:rPr>
        <w:t>（系统对接）</w:t>
      </w:r>
    </w:p>
    <w:p w:rsidR="00BE7255" w:rsidRDefault="00BE7255">
      <w:pPr>
        <w:pStyle w:val="ListParagraph1"/>
        <w:numPr>
          <w:ilvl w:val="0"/>
          <w:numId w:val="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工厂资源的详细信息需要提供，后端管理平台需要开发针对它的维护界面</w:t>
      </w:r>
      <w:r>
        <w:rPr>
          <w:color w:val="FF0000"/>
          <w:sz w:val="24"/>
        </w:rPr>
        <w:t>(</w:t>
      </w:r>
      <w:r>
        <w:rPr>
          <w:rFonts w:hint="eastAsia"/>
          <w:color w:val="FF0000"/>
          <w:sz w:val="24"/>
        </w:rPr>
        <w:t>这个暂缓，等待工厂联盟的信息具体化了再弄，短期内也提供不了这个模块的信息，他们在整理中</w:t>
      </w:r>
      <w:r>
        <w:rPr>
          <w:color w:val="FF0000"/>
          <w:sz w:val="24"/>
        </w:rPr>
        <w:t>)</w:t>
      </w:r>
    </w:p>
    <w:p w:rsidR="00BE7255" w:rsidRDefault="00BE7255">
      <w:pPr>
        <w:pStyle w:val="ListParagraph1"/>
        <w:numPr>
          <w:ilvl w:val="0"/>
          <w:numId w:val="1"/>
        </w:numPr>
        <w:spacing w:line="360" w:lineRule="auto"/>
        <w:ind w:firstLineChars="0"/>
        <w:rPr>
          <w:color w:val="FF0000"/>
          <w:sz w:val="24"/>
        </w:rPr>
      </w:pPr>
      <w:r>
        <w:rPr>
          <w:rFonts w:hint="eastAsia"/>
          <w:sz w:val="24"/>
        </w:rPr>
        <w:t>管理平台的角色有几个，现在暂时有系统管理员，客服，申义工作人员</w:t>
      </w:r>
      <w:r>
        <w:rPr>
          <w:sz w:val="24"/>
        </w:rPr>
        <w:t>(</w:t>
      </w:r>
      <w:r>
        <w:rPr>
          <w:rFonts w:hint="eastAsia"/>
          <w:sz w:val="24"/>
        </w:rPr>
        <w:t>申义工作人员可以理解为是后期清华与申义成立的一个团</w:t>
      </w:r>
      <w:r>
        <w:rPr>
          <w:rFonts w:hint="eastAsia"/>
          <w:color w:val="000000"/>
          <w:sz w:val="24"/>
        </w:rPr>
        <w:t>队</w:t>
      </w:r>
      <w:r>
        <w:rPr>
          <w:color w:val="000000"/>
          <w:sz w:val="24"/>
        </w:rPr>
        <w:t>)</w:t>
      </w:r>
    </w:p>
    <w:p w:rsidR="00BE7255" w:rsidRDefault="00BE7255">
      <w:pPr>
        <w:pStyle w:val="ListParagraph1"/>
        <w:numPr>
          <w:ilvl w:val="0"/>
          <w:numId w:val="1"/>
        </w:numPr>
        <w:spacing w:line="360" w:lineRule="auto"/>
        <w:ind w:firstLineChars="0"/>
        <w:rPr>
          <w:color w:val="FF0000"/>
          <w:sz w:val="24"/>
        </w:rPr>
      </w:pPr>
      <w:r>
        <w:rPr>
          <w:rFonts w:hint="eastAsia"/>
          <w:color w:val="000000"/>
          <w:sz w:val="24"/>
        </w:rPr>
        <w:t>工厂资源的详细内容有哪些，现在评估有工厂名称、工厂简介，工厂类型，提供哪方面的支持，工厂照片等</w:t>
      </w:r>
      <w:r>
        <w:rPr>
          <w:rFonts w:hint="eastAsia"/>
          <w:color w:val="FF0000"/>
          <w:sz w:val="24"/>
        </w:rPr>
        <w:t>（待进一步沟通）</w:t>
      </w:r>
    </w:p>
    <w:p w:rsidR="00BE7255" w:rsidRDefault="00BE7255">
      <w:pPr>
        <w:pStyle w:val="ListParagraph1"/>
        <w:numPr>
          <w:ilvl w:val="0"/>
          <w:numId w:val="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管理平台会员管理功能，是否需要对网站用户进行维护编辑</w:t>
      </w:r>
      <w:r>
        <w:rPr>
          <w:rFonts w:hint="eastAsia"/>
          <w:color w:val="FF0000"/>
          <w:sz w:val="24"/>
        </w:rPr>
        <w:t>（一期不用）</w:t>
      </w:r>
    </w:p>
    <w:p w:rsidR="00BE7255" w:rsidRDefault="00BE7255">
      <w:pPr>
        <w:pStyle w:val="ListParagraph1"/>
        <w:numPr>
          <w:ilvl w:val="0"/>
          <w:numId w:val="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创客平台的资讯结构是哪些，现在评估有资讯名称，资讯图片，资讯文字内容</w:t>
      </w:r>
      <w:r>
        <w:rPr>
          <w:rFonts w:hint="eastAsia"/>
          <w:color w:val="FF0000"/>
          <w:sz w:val="24"/>
        </w:rPr>
        <w:t>（按照我们的想法做，清华暂时没有提供具体的细节）</w:t>
      </w:r>
    </w:p>
    <w:p w:rsidR="00BE7255" w:rsidRDefault="00BE7255">
      <w:pPr>
        <w:pStyle w:val="ListParagraph1"/>
        <w:numPr>
          <w:ilvl w:val="0"/>
          <w:numId w:val="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工厂联盟界面中可以按类型，地域，规模，行业查询工厂资源吗？（这个问题和第八个问题一样，拿到工厂联盟的具体资料，就可以了，暂且可按照我们的想法做）</w:t>
      </w:r>
    </w:p>
    <w:p w:rsidR="00BE7255" w:rsidRDefault="00BE7255">
      <w:pPr>
        <w:pStyle w:val="ListParagraph1"/>
        <w:spacing w:line="360" w:lineRule="auto"/>
        <w:ind w:left="360" w:firstLineChars="0" w:firstLine="0"/>
        <w:rPr>
          <w:sz w:val="24"/>
        </w:rPr>
      </w:pPr>
    </w:p>
    <w:p w:rsidR="00BE7255" w:rsidRDefault="00BE7255">
      <w:pPr>
        <w:pStyle w:val="ListParagraph1"/>
        <w:spacing w:line="360" w:lineRule="auto"/>
        <w:ind w:left="360" w:firstLineChars="0" w:firstLine="0"/>
        <w:rPr>
          <w:sz w:val="24"/>
        </w:rPr>
      </w:pPr>
    </w:p>
    <w:p w:rsidR="00BE7255" w:rsidRPr="0087711B" w:rsidRDefault="00BE7255" w:rsidP="0087711B">
      <w:pPr>
        <w:pStyle w:val="ListParagraph1"/>
        <w:spacing w:line="360" w:lineRule="auto"/>
        <w:ind w:left="360" w:firstLineChars="0" w:firstLine="0"/>
        <w:jc w:val="center"/>
        <w:rPr>
          <w:b/>
          <w:sz w:val="36"/>
          <w:szCs w:val="36"/>
        </w:rPr>
      </w:pPr>
      <w:r w:rsidRPr="0087711B">
        <w:rPr>
          <w:b/>
          <w:sz w:val="36"/>
          <w:szCs w:val="36"/>
        </w:rPr>
        <w:t>20150813</w:t>
      </w:r>
      <w:r w:rsidRPr="0087711B">
        <w:rPr>
          <w:rFonts w:hint="eastAsia"/>
          <w:b/>
          <w:sz w:val="36"/>
          <w:szCs w:val="36"/>
        </w:rPr>
        <w:t>会议沟通内容</w:t>
      </w:r>
    </w:p>
    <w:p w:rsidR="00BE7255" w:rsidRDefault="00BE7255" w:rsidP="00CD584D">
      <w:pPr>
        <w:pStyle w:val="ListParagraph1"/>
        <w:numPr>
          <w:ilvl w:val="1"/>
          <w:numId w:val="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关于团队招募：以项目展示为主，进入项目详情后，在项目详情中进行团队展示时显示有职位空缺，访问者可进行职位申请。访问者可使用分类标签查看项目，如：课程项目（学生在课程中所完成的大型项目，在此招募团队以把该项目实现、市场化，创意项目，创业项目），暂定三个标签分类，具体可再思考，也可后期再加上</w:t>
      </w:r>
      <w:bookmarkStart w:id="0" w:name="_GoBack"/>
      <w:bookmarkEnd w:id="0"/>
      <w:r>
        <w:rPr>
          <w:rFonts w:hint="eastAsia"/>
          <w:sz w:val="24"/>
        </w:rPr>
        <w:t>。</w:t>
      </w:r>
    </w:p>
    <w:p w:rsidR="00BE7255" w:rsidRDefault="00BE7255" w:rsidP="00561F95">
      <w:pPr>
        <w:pStyle w:val="ListParagraph1"/>
        <w:spacing w:line="360" w:lineRule="auto"/>
        <w:ind w:leftChars="200" w:left="31680" w:firstLineChars="150" w:firstLine="31680"/>
        <w:rPr>
          <w:sz w:val="24"/>
        </w:rPr>
      </w:pPr>
      <w:r>
        <w:rPr>
          <w:rFonts w:hint="eastAsia"/>
          <w:sz w:val="24"/>
        </w:rPr>
        <w:t>项目展示详情暂且包含：项目名称，该项目图片，所用技术参数，团队信息展示（可参照</w:t>
      </w:r>
      <w:r>
        <w:rPr>
          <w:sz w:val="24"/>
        </w:rPr>
        <w:t>http://www.instructables.com</w:t>
      </w:r>
      <w:r>
        <w:rPr>
          <w:rFonts w:hint="eastAsia"/>
          <w:sz w:val="24"/>
        </w:rPr>
        <w:t>进行原型设计）</w:t>
      </w:r>
    </w:p>
    <w:p w:rsidR="00BE7255" w:rsidRDefault="00BE7255" w:rsidP="00561F95">
      <w:pPr>
        <w:pStyle w:val="ListParagraph1"/>
        <w:spacing w:line="360" w:lineRule="auto"/>
        <w:ind w:leftChars="200" w:left="31680" w:firstLineChars="150" w:firstLine="31680"/>
        <w:rPr>
          <w:sz w:val="24"/>
        </w:rPr>
      </w:pPr>
      <w:r w:rsidRPr="00561F95">
        <w:rPr>
          <w:rFonts w:hint="eastAsia"/>
          <w:b/>
          <w:sz w:val="24"/>
        </w:rPr>
        <w:t>团队招募审核流程：</w:t>
      </w:r>
      <w:r>
        <w:rPr>
          <w:rFonts w:hint="eastAsia"/>
          <w:sz w:val="24"/>
        </w:rPr>
        <w:t>系统管理员审核是否存在敏感、违法违规词汇后即可发布展示。</w:t>
      </w:r>
    </w:p>
    <w:p w:rsidR="00BE7255" w:rsidRDefault="00BE7255" w:rsidP="00CD584D">
      <w:pPr>
        <w:pStyle w:val="ListParagraph1"/>
        <w:numPr>
          <w:ilvl w:val="1"/>
          <w:numId w:val="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关于工厂资源申请流程：系统管理员审核</w:t>
      </w:r>
      <w:r>
        <w:rPr>
          <w:sz w:val="24"/>
        </w:rPr>
        <w:t>—&gt;</w:t>
      </w:r>
      <w:r>
        <w:rPr>
          <w:rFonts w:hint="eastAsia"/>
          <w:sz w:val="24"/>
        </w:rPr>
        <w:t>老师审核</w:t>
      </w:r>
      <w:r>
        <w:rPr>
          <w:sz w:val="24"/>
        </w:rPr>
        <w:t>—&gt;</w:t>
      </w:r>
      <w:r>
        <w:rPr>
          <w:rFonts w:hint="eastAsia"/>
          <w:sz w:val="24"/>
        </w:rPr>
        <w:t>运营团队审核（此团队可能是由清华与申义共同组建），审核完成后该申请信息会先</w:t>
      </w:r>
      <w:r>
        <w:rPr>
          <w:sz w:val="24"/>
        </w:rPr>
        <w:t xml:space="preserve"> </w:t>
      </w:r>
      <w:r>
        <w:rPr>
          <w:rFonts w:hint="eastAsia"/>
          <w:sz w:val="24"/>
        </w:rPr>
        <w:t>发给工厂，工厂确认接单后再发给学生，学生确认即可进行在线、视频会议、或线下沟通（在发给学生的同时，系统设置学生回复确认的时间，可能为</w:t>
      </w:r>
      <w:r>
        <w:rPr>
          <w:sz w:val="24"/>
        </w:rPr>
        <w:t>7-10</w:t>
      </w:r>
      <w:r>
        <w:rPr>
          <w:rFonts w:hint="eastAsia"/>
          <w:sz w:val="24"/>
        </w:rPr>
        <w:t>天，如果学生逾期未回复确认，则系统显示该流程结束，学生要再进行申请得重填资料）</w:t>
      </w:r>
    </w:p>
    <w:p w:rsidR="00BE7255" w:rsidRDefault="00BE7255" w:rsidP="00533B5D">
      <w:pPr>
        <w:pStyle w:val="ListParagraph1"/>
        <w:spacing w:line="360" w:lineRule="auto"/>
        <w:ind w:left="420" w:firstLineChars="0" w:firstLine="0"/>
        <w:rPr>
          <w:sz w:val="24"/>
        </w:rPr>
      </w:pPr>
    </w:p>
    <w:p w:rsidR="00BE7255" w:rsidRDefault="00BE7255">
      <w:pPr>
        <w:pStyle w:val="ListParagraph1"/>
        <w:spacing w:line="360" w:lineRule="auto"/>
        <w:ind w:left="360" w:firstLineChars="0" w:firstLine="0"/>
        <w:rPr>
          <w:sz w:val="24"/>
        </w:rPr>
      </w:pPr>
    </w:p>
    <w:p w:rsidR="00BE7255" w:rsidRDefault="00BE7255">
      <w:pPr>
        <w:pStyle w:val="ListParagraph1"/>
        <w:spacing w:line="360" w:lineRule="auto"/>
        <w:ind w:left="360" w:firstLineChars="0" w:firstLine="0"/>
        <w:rPr>
          <w:sz w:val="24"/>
        </w:rPr>
      </w:pPr>
    </w:p>
    <w:sectPr w:rsidR="00BE7255" w:rsidSect="0073051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F5A516C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>
    <w:nsid w:val="FFFFFF7D"/>
    <w:multiLevelType w:val="singleLevel"/>
    <w:tmpl w:val="789672E2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>
    <w:nsid w:val="FFFFFF7E"/>
    <w:multiLevelType w:val="singleLevel"/>
    <w:tmpl w:val="E7FC5F10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>
    <w:nsid w:val="FFFFFF7F"/>
    <w:multiLevelType w:val="singleLevel"/>
    <w:tmpl w:val="1430F2C8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>
    <w:nsid w:val="FFFFFF80"/>
    <w:multiLevelType w:val="singleLevel"/>
    <w:tmpl w:val="A11C16C2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E9A87B10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87E86BCA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7C4CCCE2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F0F0E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7A7AFA46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60902CE2"/>
    <w:multiLevelType w:val="multilevel"/>
    <w:tmpl w:val="1F403B6C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66E4A"/>
    <w:rsid w:val="00066E4A"/>
    <w:rsid w:val="001105CF"/>
    <w:rsid w:val="00130B90"/>
    <w:rsid w:val="00183352"/>
    <w:rsid w:val="002A71C2"/>
    <w:rsid w:val="003206A6"/>
    <w:rsid w:val="00384857"/>
    <w:rsid w:val="00533B5D"/>
    <w:rsid w:val="00561F95"/>
    <w:rsid w:val="005D6A0D"/>
    <w:rsid w:val="00631EB3"/>
    <w:rsid w:val="00665002"/>
    <w:rsid w:val="00730511"/>
    <w:rsid w:val="0087711B"/>
    <w:rsid w:val="008A3A3A"/>
    <w:rsid w:val="0091048F"/>
    <w:rsid w:val="009E00B9"/>
    <w:rsid w:val="00A22209"/>
    <w:rsid w:val="00BE7255"/>
    <w:rsid w:val="00CD584D"/>
    <w:rsid w:val="00CF02B7"/>
    <w:rsid w:val="00DC4BAD"/>
    <w:rsid w:val="00DE6D7A"/>
    <w:rsid w:val="00E7031F"/>
    <w:rsid w:val="00EA795D"/>
    <w:rsid w:val="00FC5DDE"/>
    <w:rsid w:val="05DA5C2A"/>
    <w:rsid w:val="0C770F81"/>
    <w:rsid w:val="0EA74A99"/>
    <w:rsid w:val="11DE1CDD"/>
    <w:rsid w:val="16A85139"/>
    <w:rsid w:val="194C318E"/>
    <w:rsid w:val="273E22EF"/>
    <w:rsid w:val="278739E8"/>
    <w:rsid w:val="2A331048"/>
    <w:rsid w:val="2BAE6336"/>
    <w:rsid w:val="31362E4A"/>
    <w:rsid w:val="3DBE4F57"/>
    <w:rsid w:val="3EC6578A"/>
    <w:rsid w:val="3EE71542"/>
    <w:rsid w:val="48E63C26"/>
    <w:rsid w:val="512F5D3F"/>
    <w:rsid w:val="51DC16DA"/>
    <w:rsid w:val="570603D3"/>
    <w:rsid w:val="586C6A21"/>
    <w:rsid w:val="5E677FF0"/>
    <w:rsid w:val="5EBF3F02"/>
    <w:rsid w:val="607B63D6"/>
    <w:rsid w:val="613F314E"/>
    <w:rsid w:val="641920C5"/>
    <w:rsid w:val="68D04302"/>
    <w:rsid w:val="69B610FC"/>
    <w:rsid w:val="76867575"/>
    <w:rsid w:val="76BC735B"/>
    <w:rsid w:val="79017595"/>
    <w:rsid w:val="7AFB4D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HTML Top of Form" w:locked="1" w:semiHidden="0" w:uiPriority="0" w:unhideWhenUsed="0"/>
    <w:lsdException w:name="HTML Bottom of Form" w:locked="1" w:semiHidden="0" w:uiPriority="0" w:unhideWhenUsed="0"/>
    <w:lsdException w:name="Normal Table" w:locked="1" w:semiHidden="0" w:uiPriority="0" w:unhideWhenUsed="0"/>
    <w:lsdException w:name="No List" w:locked="1" w:semiHidden="0" w:uiPriority="0" w:unhideWhenUsed="0"/>
    <w:lsdException w:name="Outline List 1" w:locked="1" w:semiHidden="0" w:uiPriority="0" w:unhideWhenUsed="0"/>
    <w:lsdException w:name="Outline List 2" w:locked="1" w:semiHidden="0" w:uiPriority="0" w:unhideWhenUsed="0"/>
    <w:lsdException w:name="Outline List 3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0511"/>
    <w:pPr>
      <w:widowControl w:val="0"/>
      <w:jc w:val="both"/>
    </w:pPr>
    <w:rPr>
      <w:rFonts w:ascii="Calibri" w:hAnsi="Calibri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99"/>
    <w:rsid w:val="0073051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4</TotalTime>
  <Pages>2</Pages>
  <Words>168</Words>
  <Characters>961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创客联盟项目问题列表</dc:title>
  <dc:subject/>
  <dc:creator>zdy</dc:creator>
  <cp:keywords/>
  <dc:description/>
  <cp:lastModifiedBy>Microsoft</cp:lastModifiedBy>
  <cp:revision>4</cp:revision>
  <dcterms:created xsi:type="dcterms:W3CDTF">2015-08-14T03:02:00Z</dcterms:created>
  <dcterms:modified xsi:type="dcterms:W3CDTF">2015-08-14T03:05:00Z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2052-9.1.0.5132</vt:lpwstr>
  </property>
</Properties>
</file>