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307D10" w14:textId="1EC8E02A" w:rsidR="00994821" w:rsidRDefault="00096CC9">
      <w:pPr>
        <w:pStyle w:val="Name"/>
        <w:rPr>
          <w:lang w:eastAsia="zh-CN"/>
        </w:rPr>
      </w:pPr>
      <w:r>
        <w:t>DEYU</w:t>
      </w:r>
      <w:r w:rsidR="00160391">
        <w:t xml:space="preserve"> </w:t>
      </w:r>
      <w:r w:rsidR="00160391" w:rsidRPr="00160391">
        <w:rPr>
          <w:sz w:val="72"/>
        </w:rPr>
        <w:t>‘</w:t>
      </w:r>
      <w:r w:rsidR="00160391">
        <w:rPr>
          <w:caps w:val="0"/>
          <w:sz w:val="72"/>
        </w:rPr>
        <w:t>W</w:t>
      </w:r>
      <w:r w:rsidR="00160391" w:rsidRPr="00160391">
        <w:rPr>
          <w:caps w:val="0"/>
          <w:sz w:val="72"/>
        </w:rPr>
        <w:t>oody</w:t>
      </w:r>
      <w:r w:rsidR="00160391" w:rsidRPr="00160391">
        <w:rPr>
          <w:sz w:val="72"/>
        </w:rPr>
        <w:t>’</w:t>
      </w:r>
      <w:r w:rsidR="00160391">
        <w:t xml:space="preserve"> </w:t>
      </w:r>
      <w:r>
        <w:rPr>
          <w:rFonts w:hint="eastAsia"/>
          <w:lang w:eastAsia="zh-CN"/>
        </w:rPr>
        <w:t>Wang</w:t>
      </w:r>
    </w:p>
    <w:p w14:paraId="7D3A9491" w14:textId="77777777" w:rsidR="00160391" w:rsidRDefault="00160391" w:rsidP="00160391">
      <w:pPr>
        <w:pStyle w:val="ContactInfo"/>
        <w:ind w:right="1282"/>
      </w:pPr>
      <w:r>
        <w:t>B643-1, Lee Shau Kee Sci and Tech Bld.,</w:t>
      </w:r>
    </w:p>
    <w:p w14:paraId="4B628300" w14:textId="77777777" w:rsidR="00994821" w:rsidRDefault="00160391" w:rsidP="00160391">
      <w:pPr>
        <w:pStyle w:val="ContactInfo"/>
        <w:ind w:right="1282"/>
      </w:pPr>
      <w:r>
        <w:t>Tsinghua University, Beijing, China</w:t>
      </w:r>
    </w:p>
    <w:p w14:paraId="1D486873" w14:textId="77777777" w:rsidR="00160391" w:rsidRDefault="00160391" w:rsidP="00160391">
      <w:pPr>
        <w:pStyle w:val="ContactInfo"/>
        <w:ind w:right="1282"/>
      </w:pPr>
      <w:r>
        <w:t>+8610 6279 7448 | wdy@tsinghua.edu.cn</w:t>
      </w:r>
    </w:p>
    <w:sdt>
      <w:sdtPr>
        <w:id w:val="-1179423465"/>
        <w:placeholder>
          <w:docPart w:val="FC2B7CF7B2E8454BA30B0184C4DE713B"/>
        </w:placeholder>
        <w:temporary/>
        <w:showingPlcHdr/>
        <w15:appearance w15:val="hidden"/>
      </w:sdtPr>
      <w:sdtEndPr/>
      <w:sdtContent>
        <w:p w14:paraId="7DDBC842" w14:textId="77777777" w:rsidR="00994821" w:rsidRDefault="00E5073D">
          <w:pPr>
            <w:pStyle w:val="Heading1"/>
          </w:pPr>
          <w:r>
            <w:t>Objective</w:t>
          </w:r>
        </w:p>
      </w:sdtContent>
    </w:sdt>
    <w:p w14:paraId="739E8CED" w14:textId="42177AE7" w:rsidR="00994821" w:rsidRDefault="00096CC9">
      <w:pPr>
        <w:rPr>
          <w:lang w:eastAsia="zh-CN"/>
        </w:rPr>
      </w:pPr>
      <w:r>
        <w:t xml:space="preserve">To </w:t>
      </w:r>
      <w:r w:rsidR="006D3000">
        <w:t>find new</w:t>
      </w:r>
      <w:r>
        <w:t xml:space="preserve"> way</w:t>
      </w:r>
      <w:r w:rsidR="006D3000">
        <w:t>s</w:t>
      </w:r>
      <w:r>
        <w:t xml:space="preserve"> </w:t>
      </w:r>
      <w:r w:rsidR="006D3000">
        <w:t xml:space="preserve">in which </w:t>
      </w:r>
      <w:r>
        <w:t xml:space="preserve">university students build their ideas </w:t>
      </w:r>
      <w:r w:rsidR="006D3000">
        <w:rPr>
          <w:rFonts w:hint="eastAsia"/>
          <w:lang w:eastAsia="zh-CN"/>
        </w:rPr>
        <w:t>and explore technologies</w:t>
      </w:r>
      <w:r>
        <w:t>.</w:t>
      </w:r>
    </w:p>
    <w:sdt>
      <w:sdtPr>
        <w:id w:val="1728489637"/>
        <w:placeholder>
          <w:docPart w:val="BEC7D2B04C609540BCF3235E160331E9"/>
        </w:placeholder>
        <w:temporary/>
        <w:showingPlcHdr/>
        <w15:appearance w15:val="hidden"/>
      </w:sdtPr>
      <w:sdtEndPr/>
      <w:sdtContent>
        <w:p w14:paraId="2491512B" w14:textId="77777777" w:rsidR="00994821" w:rsidRDefault="00E5073D">
          <w:pPr>
            <w:pStyle w:val="Heading1"/>
          </w:pPr>
          <w:r>
            <w:t>Experience</w:t>
          </w:r>
        </w:p>
      </w:sdtContent>
    </w:sdt>
    <w:p w14:paraId="75E395D7" w14:textId="1909E3EC" w:rsidR="00994821" w:rsidRDefault="006D3000">
      <w:r>
        <w:t xml:space="preserve">Director | Innovation Lab, </w:t>
      </w:r>
      <w:r w:rsidR="00096CC9">
        <w:t>Fundamental Industry Training Center</w:t>
      </w:r>
      <w:r>
        <w:t xml:space="preserve"> (iCenter)</w:t>
      </w:r>
      <w:r w:rsidR="00096CC9">
        <w:t>, Tsinghua University</w:t>
      </w:r>
    </w:p>
    <w:p w14:paraId="5BF2D8C1" w14:textId="131DD0C8" w:rsidR="00023374" w:rsidRDefault="007F11F4" w:rsidP="00023374">
      <w:pPr>
        <w:pStyle w:val="ListBullet"/>
      </w:pPr>
      <w:r>
        <w:t>Running Tsinghua</w:t>
      </w:r>
      <w:r w:rsidR="00023374">
        <w:t xml:space="preserve"> Makerspace in terms of </w:t>
      </w:r>
      <w:r>
        <w:t>course development, facility</w:t>
      </w:r>
      <w:r w:rsidR="00023374">
        <w:t xml:space="preserve"> and service</w:t>
      </w:r>
      <w:r>
        <w:t xml:space="preserve"> management</w:t>
      </w:r>
      <w:r w:rsidR="00023374">
        <w:t>.</w:t>
      </w:r>
    </w:p>
    <w:p w14:paraId="478F9A54" w14:textId="04F1A6E1" w:rsidR="00023374" w:rsidRDefault="00D543E2" w:rsidP="00023374">
      <w:pPr>
        <w:pStyle w:val="ListBullet"/>
      </w:pPr>
      <w:r>
        <w:t>Enabling Tsinghua students by providing them with advanced workshops for making and buildin</w:t>
      </w:r>
      <w:r w:rsidR="00023374">
        <w:t>g.</w:t>
      </w:r>
    </w:p>
    <w:p w14:paraId="48D09504" w14:textId="646663CE" w:rsidR="00023374" w:rsidRDefault="00023374" w:rsidP="00023374">
      <w:pPr>
        <w:pStyle w:val="ListBullet"/>
      </w:pPr>
      <w:r>
        <w:t>Research on next generation manufacturing system with data-driven, IoT-enabled infrastructures.</w:t>
      </w:r>
    </w:p>
    <w:p w14:paraId="278AE8A2" w14:textId="65D86264" w:rsidR="000B4BD0" w:rsidRDefault="000B4BD0" w:rsidP="00023374">
      <w:pPr>
        <w:pStyle w:val="ListBullet"/>
      </w:pPr>
      <w:r>
        <w:t>Research on methodologies and technologies to enhance performance in both teaching and learning.</w:t>
      </w:r>
    </w:p>
    <w:p w14:paraId="2ACDCAA7" w14:textId="4EA67F17" w:rsidR="00023374" w:rsidRDefault="00023374" w:rsidP="00023374">
      <w:pPr>
        <w:pStyle w:val="ListBullet"/>
      </w:pPr>
      <w:r>
        <w:t>Research on systematic maker-oriented engineering education and creative product development.</w:t>
      </w:r>
    </w:p>
    <w:sdt>
      <w:sdtPr>
        <w:id w:val="720946933"/>
        <w:placeholder>
          <w:docPart w:val="32ED7BB56AC7B345AAF0EF313426FC0D"/>
        </w:placeholder>
        <w:temporary/>
        <w:showingPlcHdr/>
        <w15:appearance w15:val="hidden"/>
      </w:sdtPr>
      <w:sdtEndPr/>
      <w:sdtContent>
        <w:p w14:paraId="61F0B4B5" w14:textId="77777777" w:rsidR="00994821" w:rsidRDefault="00E5073D">
          <w:pPr>
            <w:pStyle w:val="Heading1"/>
          </w:pPr>
          <w:r>
            <w:t>Education</w:t>
          </w:r>
        </w:p>
      </w:sdtContent>
    </w:sdt>
    <w:p w14:paraId="6A516336" w14:textId="3EADEE60" w:rsidR="00994821" w:rsidRDefault="00766146">
      <w:r>
        <w:t>Bachelor of Engineering, Industrial Engineering, Tsinghua University.</w:t>
      </w:r>
    </w:p>
    <w:p w14:paraId="319EB3B0" w14:textId="787C5A22" w:rsidR="00766146" w:rsidRDefault="00766146">
      <w:r>
        <w:t>Master of Engineering, Industrial Engineering, Tsinghua University.</w:t>
      </w:r>
    </w:p>
    <w:sdt>
      <w:sdtPr>
        <w:id w:val="520597245"/>
        <w:placeholder>
          <w:docPart w:val="12DC27E769DDD0468EFEE523A010EBA6"/>
        </w:placeholder>
        <w:temporary/>
        <w:showingPlcHdr/>
        <w15:appearance w15:val="hidden"/>
      </w:sdtPr>
      <w:sdtEndPr/>
      <w:sdtContent>
        <w:p w14:paraId="4F57F831" w14:textId="77777777" w:rsidR="00994821" w:rsidRDefault="00E5073D">
          <w:pPr>
            <w:pStyle w:val="Heading1"/>
          </w:pPr>
          <w:r>
            <w:t>Awards and Acknowledgements</w:t>
          </w:r>
        </w:p>
      </w:sdtContent>
    </w:sdt>
    <w:p w14:paraId="36864EC7" w14:textId="1642E45C" w:rsidR="00994821" w:rsidRDefault="00766146" w:rsidP="00766146">
      <w:pPr>
        <w:pStyle w:val="ListBullet"/>
      </w:pPr>
      <w:r>
        <w:t>Project director of Research Science</w:t>
      </w:r>
      <w:r w:rsidR="00BF4FED">
        <w:t xml:space="preserve"> Initiative </w:t>
      </w:r>
      <w:r w:rsidR="00FF0067">
        <w:t>at</w:t>
      </w:r>
      <w:r w:rsidR="00BF4FED">
        <w:t xml:space="preserve"> Tsinghua 2016, by CEE</w:t>
      </w:r>
    </w:p>
    <w:p w14:paraId="0D83794E" w14:textId="552FCFDC" w:rsidR="000B4BD0" w:rsidRDefault="000B4BD0" w:rsidP="000B4BD0">
      <w:pPr>
        <w:pStyle w:val="ListBullet"/>
      </w:pPr>
      <w:r>
        <w:t>Sig</w:t>
      </w:r>
      <w:r>
        <w:t>nificant Contribution Award 2014</w:t>
      </w:r>
      <w:r>
        <w:t>, iCenter, Tsinghua University</w:t>
      </w:r>
    </w:p>
    <w:p w14:paraId="6653B33F" w14:textId="39438692" w:rsidR="00766146" w:rsidRDefault="00A0705C" w:rsidP="00766146">
      <w:pPr>
        <w:pStyle w:val="ListBullet"/>
      </w:pPr>
      <w:r>
        <w:t>Significant Contribution Award 2015</w:t>
      </w:r>
      <w:r w:rsidR="000B4BD0">
        <w:t>, iCenter, Tsinghua University</w:t>
      </w:r>
    </w:p>
    <w:p w14:paraId="6C333DF3" w14:textId="5B20304C" w:rsidR="000B4BD0" w:rsidRDefault="000B4BD0" w:rsidP="00766146">
      <w:pPr>
        <w:pStyle w:val="ListBullet"/>
      </w:pPr>
      <w:r>
        <w:t>Award of Excellence</w:t>
      </w:r>
      <w:r w:rsidR="00845117">
        <w:t xml:space="preserve"> 2015</w:t>
      </w:r>
      <w:r>
        <w:t>, iCenter, Tsinghua University</w:t>
      </w:r>
    </w:p>
    <w:p w14:paraId="1275140A" w14:textId="260DCD54" w:rsidR="005B5D78" w:rsidRDefault="00BF4FED" w:rsidP="00766146">
      <w:pPr>
        <w:pStyle w:val="ListBullet"/>
      </w:pPr>
      <w:r>
        <w:t>Certificated completion of IIDEA Workshop Session,</w:t>
      </w:r>
      <w:r w:rsidR="008F0918">
        <w:t xml:space="preserve"> 2015, </w:t>
      </w:r>
      <w:r w:rsidR="00AB0909">
        <w:t>China Academy of Engineering/</w:t>
      </w:r>
      <w:r>
        <w:t>Tsinghua Center for Engineering Education</w:t>
      </w:r>
    </w:p>
    <w:p w14:paraId="6E8E6C9F" w14:textId="75B2B110" w:rsidR="000B4BD0" w:rsidRDefault="000B4BD0" w:rsidP="00766146">
      <w:pPr>
        <w:pStyle w:val="ListBullet"/>
      </w:pPr>
      <w:r>
        <w:t>Member of Committee for National Standard of Makerspaces</w:t>
      </w:r>
    </w:p>
    <w:p w14:paraId="633FBA22" w14:textId="1ED485FE" w:rsidR="000B4BD0" w:rsidRDefault="000B4BD0" w:rsidP="00766146">
      <w:pPr>
        <w:pStyle w:val="ListBullet"/>
      </w:pPr>
      <w:r>
        <w:t>Member of INCOSE</w:t>
      </w:r>
    </w:p>
    <w:p w14:paraId="74EEB26C" w14:textId="45F909FD" w:rsidR="00320CC7" w:rsidRDefault="00320CC7" w:rsidP="00320CC7">
      <w:pPr>
        <w:pStyle w:val="Heading1"/>
      </w:pPr>
      <w:r>
        <w:lastRenderedPageBreak/>
        <w:t>Publications</w:t>
      </w:r>
    </w:p>
    <w:p w14:paraId="1559D8AA" w14:textId="32F976B2" w:rsidR="00320CC7" w:rsidRDefault="00320CC7" w:rsidP="00320CC7">
      <w:pPr>
        <w:pStyle w:val="ListBullet"/>
      </w:pPr>
      <w:r>
        <w:t>Distributed learning workflow: an operating system integrated information technology and the real campus. Ben Koo, Wang Deyu, et al.</w:t>
      </w:r>
      <w:r w:rsidRPr="00320CC7">
        <w:t xml:space="preserve"> Research in Higher Education of Engineering</w:t>
      </w:r>
      <w:r>
        <w:rPr>
          <w:lang w:eastAsia="zh-CN"/>
        </w:rPr>
        <w:t>, 2013, 2, pp 72-89.</w:t>
      </w:r>
    </w:p>
    <w:p w14:paraId="07EC2C1F" w14:textId="355D42B2" w:rsidR="00120A27" w:rsidRPr="00107BB7" w:rsidRDefault="00120A27" w:rsidP="003D2043">
      <w:pPr>
        <w:pStyle w:val="ListBullet"/>
      </w:pPr>
      <w:r w:rsidRPr="00107BB7">
        <w:t>Factors That Lead to an Early Decline of Road Traffic Fatalities in China</w:t>
      </w:r>
      <w:r w:rsidR="003D2043">
        <w:rPr>
          <w:lang w:eastAsia="zh-CN"/>
        </w:rPr>
        <w:t>,</w:t>
      </w:r>
      <w:r w:rsidR="003D2043">
        <w:t xml:space="preserve"> </w:t>
      </w:r>
      <w:r w:rsidRPr="00107BB7">
        <w:t>De-Yu Wang and Wei Zhang</w:t>
      </w:r>
      <w:r w:rsidR="003D2043">
        <w:t xml:space="preserve">, </w:t>
      </w:r>
      <w:r w:rsidRPr="00107BB7">
        <w:t>Advances in Usability Evaluation Part I</w:t>
      </w:r>
      <w:r w:rsidR="003D2043">
        <w:t xml:space="preserve">, </w:t>
      </w:r>
      <w:r w:rsidRPr="00107BB7">
        <w:t>CRC Press 2012</w:t>
      </w:r>
      <w:r w:rsidR="003D2043">
        <w:t xml:space="preserve">, pp. </w:t>
      </w:r>
      <w:r w:rsidRPr="00107BB7">
        <w:t>356–365</w:t>
      </w:r>
    </w:p>
    <w:p w14:paraId="74A299C2" w14:textId="437CE868" w:rsidR="00120A27" w:rsidRDefault="00120A27" w:rsidP="003D2043">
      <w:pPr>
        <w:pStyle w:val="ListBullet"/>
      </w:pPr>
      <w:r>
        <w:t>Design of Steering Torque Feedback in a Fixed-base Driving Simulator and Its Validation</w:t>
      </w:r>
      <w:r w:rsidR="003D2043">
        <w:t xml:space="preserve">, </w:t>
      </w:r>
      <w:r>
        <w:t>De-Yu Wang Liang</w:t>
      </w:r>
      <w:r w:rsidR="003D2043">
        <w:t xml:space="preserve">, </w:t>
      </w:r>
      <w:r>
        <w:t xml:space="preserve">Advances in Usability Evaluation Part </w:t>
      </w:r>
      <w:r w:rsidR="003D2043">
        <w:t xml:space="preserve">I, </w:t>
      </w:r>
      <w:r>
        <w:t>CRC Press 2012</w:t>
      </w:r>
      <w:r w:rsidR="003D2043">
        <w:t xml:space="preserve">, pp. </w:t>
      </w:r>
      <w:r>
        <w:t>13–22</w:t>
      </w:r>
    </w:p>
    <w:p w14:paraId="5A251A5E" w14:textId="724A54AD" w:rsidR="000B4BD0" w:rsidRDefault="003D2043" w:rsidP="00320CC7">
      <w:pPr>
        <w:pStyle w:val="ListBullet"/>
      </w:pPr>
      <w:r w:rsidRPr="003D2043">
        <w:t>Investigation of a Driver-to-Driver Communication Method Through Rear Window Display for Chinese</w:t>
      </w:r>
      <w:r>
        <w:t xml:space="preserve">, Na Liu, Ruifeng Yu, Deyu Wang, Yunhong Zhang, </w:t>
      </w:r>
      <w:r>
        <w:rPr>
          <w:lang w:eastAsia="zh-CN"/>
        </w:rPr>
        <w:t>HCI International 2015, Springer.</w:t>
      </w:r>
    </w:p>
    <w:p w14:paraId="2C37C341" w14:textId="41A63470" w:rsidR="003D2043" w:rsidRDefault="003D2043" w:rsidP="002A1B97">
      <w:pPr>
        <w:pStyle w:val="ListBullet"/>
      </w:pPr>
      <w:r w:rsidRPr="003D2043">
        <w:t>A Review of Maker Organization and Hackerspaces in China</w:t>
      </w:r>
      <w:r>
        <w:t>, WANG De-yu, YANG Jian-Xin, LI Shuang-S</w:t>
      </w:r>
      <w:r w:rsidRPr="003D2043">
        <w:t>hou</w:t>
      </w:r>
      <w:r>
        <w:t xml:space="preserve">, </w:t>
      </w:r>
      <w:r w:rsidR="002A1B97" w:rsidRPr="002A1B97">
        <w:t>Modern Educational Technology</w:t>
      </w:r>
      <w:r w:rsidR="002A1B97">
        <w:t xml:space="preserve">, Vol. 25, No. 5 pp. </w:t>
      </w:r>
      <w:r w:rsidR="002A1B97">
        <w:t>33-39</w:t>
      </w:r>
      <w:bookmarkStart w:id="0" w:name="_GoBack"/>
      <w:bookmarkEnd w:id="0"/>
    </w:p>
    <w:p w14:paraId="50E1AFCA" w14:textId="788B8216" w:rsidR="002A1B97" w:rsidRDefault="002A1B97" w:rsidP="002A1B97">
      <w:pPr>
        <w:pStyle w:val="ListBullet"/>
      </w:pPr>
      <w:r w:rsidRPr="002A1B97">
        <w:t>Practices in Building Public Innovation Spaces in Universities</w:t>
      </w:r>
      <w:r>
        <w:t xml:space="preserve">, </w:t>
      </w:r>
      <w:r w:rsidRPr="002A1B97">
        <w:t>Taking Tsinghua i.Center as an Example</w:t>
      </w:r>
      <w:r>
        <w:t xml:space="preserve">, </w:t>
      </w:r>
      <w:r>
        <w:t>LI Shuang-shou</w:t>
      </w:r>
      <w:r>
        <w:t xml:space="preserve">, </w:t>
      </w:r>
      <w:r>
        <w:t>YANG Jian-xin</w:t>
      </w:r>
      <w:r>
        <w:t xml:space="preserve">, </w:t>
      </w:r>
      <w:r>
        <w:t>WANG De-yu</w:t>
      </w:r>
      <w:r>
        <w:t xml:space="preserve">, </w:t>
      </w:r>
      <w:r>
        <w:t>FU Zhi-yong</w:t>
      </w:r>
      <w:r>
        <w:t xml:space="preserve">, Ben Koo, </w:t>
      </w:r>
      <w:r w:rsidRPr="002A1B97">
        <w:t>Modern Educational Technology</w:t>
      </w:r>
      <w:r>
        <w:t>, Vol. 25, No. 5 pp. 5-11</w:t>
      </w:r>
    </w:p>
    <w:p w14:paraId="60DD1F55" w14:textId="77777777" w:rsidR="003D2043" w:rsidRPr="00BE0B5E" w:rsidRDefault="003D2043" w:rsidP="003D2043">
      <w:pPr>
        <w:pStyle w:val="ListBullet"/>
      </w:pPr>
      <w:r>
        <w:t xml:space="preserve">Li Shuangshou, </w:t>
      </w:r>
      <w:r w:rsidRPr="003363D0">
        <w:rPr>
          <w:u w:val="single"/>
        </w:rPr>
        <w:t>Wang Deyu</w:t>
      </w:r>
      <w:r>
        <w:t xml:space="preserve"> and Yang Jianxin. The Development of Engineering Training Center Driven by Makers. The 11</w:t>
      </w:r>
      <w:r w:rsidRPr="00BE0B5E">
        <w:rPr>
          <w:vertAlign w:val="superscript"/>
        </w:rPr>
        <w:t>th</w:t>
      </w:r>
      <w:r>
        <w:t xml:space="preserve"> International Conference on Modern Industrial Training.</w:t>
      </w:r>
    </w:p>
    <w:p w14:paraId="37F87853" w14:textId="77777777" w:rsidR="003D2043" w:rsidRDefault="003D2043" w:rsidP="003D2043">
      <w:pPr>
        <w:pStyle w:val="ListBullet"/>
      </w:pPr>
      <w:r w:rsidRPr="003363D0">
        <w:rPr>
          <w:u w:val="single"/>
        </w:rPr>
        <w:t>Wang Deyu</w:t>
      </w:r>
      <w:r>
        <w:t xml:space="preserve">, Zuo Jing, Gao Ju, Zhang Xiuhai. </w:t>
      </w:r>
      <w:r w:rsidRPr="00567102">
        <w:t xml:space="preserve">PM-ET </w:t>
      </w:r>
      <w:r>
        <w:t>Method</w:t>
      </w:r>
      <w:r w:rsidRPr="00567102">
        <w:t xml:space="preserve">: A </w:t>
      </w:r>
      <w:r>
        <w:t xml:space="preserve">product-based engineering training program in universities. </w:t>
      </w:r>
      <w:r>
        <w:rPr>
          <w:rFonts w:hint="eastAsia"/>
        </w:rPr>
        <w:t>The</w:t>
      </w:r>
      <w:r>
        <w:t xml:space="preserve"> 11</w:t>
      </w:r>
      <w:r w:rsidRPr="00567102">
        <w:rPr>
          <w:vertAlign w:val="superscript"/>
        </w:rPr>
        <w:t>th</w:t>
      </w:r>
      <w:r>
        <w:t xml:space="preserve"> International Conference</w:t>
      </w:r>
      <w:r>
        <w:rPr>
          <w:rFonts w:hint="eastAsia"/>
        </w:rPr>
        <w:t xml:space="preserve"> on</w:t>
      </w:r>
      <w:r>
        <w:t xml:space="preserve"> Modern Industrial Training.</w:t>
      </w:r>
    </w:p>
    <w:p w14:paraId="108F347B" w14:textId="1B7CDA96" w:rsidR="003D2043" w:rsidRDefault="003D2043" w:rsidP="003D2043">
      <w:pPr>
        <w:pStyle w:val="ListBullet"/>
      </w:pPr>
      <w:r>
        <w:t xml:space="preserve">Zhang </w:t>
      </w:r>
      <w:r>
        <w:rPr>
          <w:rFonts w:hint="eastAsia"/>
        </w:rPr>
        <w:t>Yu</w:t>
      </w:r>
      <w:r>
        <w:t xml:space="preserve">-Yi, </w:t>
      </w:r>
      <w:r w:rsidRPr="009F650F">
        <w:rPr>
          <w:u w:val="single"/>
        </w:rPr>
        <w:t xml:space="preserve">Wang </w:t>
      </w:r>
      <w:r w:rsidRPr="00497B09">
        <w:rPr>
          <w:u w:val="single"/>
        </w:rPr>
        <w:t>De-Yu</w:t>
      </w:r>
      <w:r>
        <w:t xml:space="preserve">, Yang </w:t>
      </w:r>
      <w:r>
        <w:rPr>
          <w:rFonts w:hint="eastAsia"/>
        </w:rPr>
        <w:t>Jian</w:t>
      </w:r>
      <w:r>
        <w:t xml:space="preserve">-Xin, Zuo Jin. A product-based engineering training </w:t>
      </w:r>
      <w:r>
        <w:rPr>
          <w:rFonts w:hint="eastAsia"/>
        </w:rPr>
        <w:t>pr</w:t>
      </w:r>
      <w:r>
        <w:t xml:space="preserve">ogram with </w:t>
      </w:r>
      <w:r>
        <w:rPr>
          <w:rFonts w:hint="eastAsia"/>
        </w:rPr>
        <w:t>m</w:t>
      </w:r>
      <w:r>
        <w:t>ultiple machining processes.</w:t>
      </w:r>
      <w:r w:rsidRPr="00914D35">
        <w:rPr>
          <w:rFonts w:hint="eastAsia"/>
        </w:rPr>
        <w:t xml:space="preserve"> </w:t>
      </w:r>
      <w:r>
        <w:rPr>
          <w:rFonts w:hint="eastAsia"/>
        </w:rPr>
        <w:t>The</w:t>
      </w:r>
      <w:r>
        <w:t xml:space="preserve"> 11</w:t>
      </w:r>
      <w:r w:rsidRPr="00567102">
        <w:rPr>
          <w:vertAlign w:val="superscript"/>
        </w:rPr>
        <w:t>th</w:t>
      </w:r>
      <w:r>
        <w:t xml:space="preserve"> International Conference</w:t>
      </w:r>
      <w:r>
        <w:rPr>
          <w:rFonts w:hint="eastAsia"/>
        </w:rPr>
        <w:t xml:space="preserve"> on</w:t>
      </w:r>
      <w:r>
        <w:t xml:space="preserve"> Modern Industrial Training.</w:t>
      </w:r>
    </w:p>
    <w:sectPr w:rsidR="003D2043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51F3C9" w14:textId="77777777" w:rsidR="009554B6" w:rsidRDefault="009554B6">
      <w:r>
        <w:separator/>
      </w:r>
    </w:p>
  </w:endnote>
  <w:endnote w:type="continuationSeparator" w:id="0">
    <w:p w14:paraId="4BCF3555" w14:textId="77777777" w:rsidR="009554B6" w:rsidRDefault="00955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20C85" w14:textId="77777777" w:rsidR="00994821" w:rsidRDefault="00E5073D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A1B9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C8B799" w14:textId="77777777" w:rsidR="009554B6" w:rsidRDefault="009554B6">
      <w:r>
        <w:separator/>
      </w:r>
    </w:p>
  </w:footnote>
  <w:footnote w:type="continuationSeparator" w:id="0">
    <w:p w14:paraId="3B96063B" w14:textId="77777777" w:rsidR="009554B6" w:rsidRDefault="009554B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DB7A3E" w14:textId="77777777" w:rsidR="00994821" w:rsidRDefault="00E5073D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BE9CAA2" wp14:editId="630F7594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B92BF10" id="Frame_x0020_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" path="m0,0l5013960,,5013960,7205980,,7205980,,0xm130564,130564l130564,7075416,4883396,7075416,4883396,130564,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CC771" w14:textId="77777777" w:rsidR="00994821" w:rsidRDefault="00E5073D"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31E889A" wp14:editId="256B73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4D3D93" w14:textId="77777777" w:rsidR="00994821" w:rsidRDefault="00994821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631E889A" id="Group_x0020_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50" coordsize="7315200,9601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">
              <v:shape id="Frame_x0020_5" o:spid="_x0000_s1027" style="position:absolute;left:133350;width:7315200;height:9601200;visibility:visible;mso-wrap-style:square;v-text-anchor:middle" coordsize="7315200,96012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47lPxAAA&#10;ANoAAAAPAAAAZHJzL2Rvd25yZXYueG1sRI9PawIxFMTvhX6H8Aq9iGZdVGRrFGlpqT0I/r8+ktfd&#10;xc3LkqS6/famIPQ4zMxvmNmis424kA+1YwXDQQaCWDtTc6lgv3vvT0GEiGywcUwKfinAYv74MMPC&#10;uCtv6LKNpUgQDgUqqGJsCymDrshiGLiWOHnfzluMSfpSGo/XBLeNzLNsIi3WnBYqbOm1In3e/lgF&#10;H703P/xa5Xa0Hx/06KRzj+ujUs9P3fIFRKQu/ofv7U+jYAx/V9INkPM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O5T8QAAADaAAAADwAAAAAAAAAAAAAAAACXAgAAZHJzL2Rv&#10;d25yZXYueG1sUEsFBgAAAAAEAAQA9QAAAIgDAAAAAA==&#10;" path="m0,0l7315200,,7315200,9601200,,9601200,,0xm190488,190488l190488,9410712,7124712,9410712,7124712,190488,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_x0020_8" o:spid="_x0000_s1028" style="position:absolute;left:228600;top:428625;width:358140;height:802005;visibility:visible;mso-wrap-style:square;v-text-anchor:top" coordsize="240,52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8qhOuwAA&#10;ANoAAAAPAAAAZHJzL2Rvd25yZXYueG1sRE9LCsIwEN0L3iGM4E5TBUWqUaQouPML6m5oxrbYTEoT&#10;tXp6sxBcPt5/tmhMKZ5Uu8KygkE/AkGcWl1wpuB0XPcmIJxH1lhaJgVvcrCYt1szjLV98Z6eB5+J&#10;EMIuRgW591UspUtzMuj6tiIO3M3WBn2AdSZ1ja8Qbko5jKKxNFhwaMixoiSn9H54GAXJR+4LjpKV&#10;o/K+u5xHV709jZTqdprlFISnxv/FP/dGKwhbw5VwA+T8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hvKoTrsAAADaAAAADwAAAAAAAAAAAAAAAACXAgAAZHJzL2Rvd25yZXYueG1s&#10;UEsFBgAAAAAEAAQA9QAAAH8DAAAAAA==&#10;" adj="-11796480,,5400" path="m2,0l169,,240,246,169,480,59,480,59,528,,480,2,480,2,0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264D3D93" w14:textId="77777777" w:rsidR="00994821" w:rsidRDefault="00994821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3AA2503"/>
    <w:multiLevelType w:val="hybridMultilevel"/>
    <w:tmpl w:val="A5948A28"/>
    <w:lvl w:ilvl="0" w:tplc="03D0989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91"/>
    <w:rsid w:val="00015C35"/>
    <w:rsid w:val="00023374"/>
    <w:rsid w:val="00096CC9"/>
    <w:rsid w:val="000B4BD0"/>
    <w:rsid w:val="00120A27"/>
    <w:rsid w:val="00160391"/>
    <w:rsid w:val="002A1B97"/>
    <w:rsid w:val="00320CC7"/>
    <w:rsid w:val="003D2043"/>
    <w:rsid w:val="005B5D78"/>
    <w:rsid w:val="006D3000"/>
    <w:rsid w:val="00766146"/>
    <w:rsid w:val="007F11F4"/>
    <w:rsid w:val="00845117"/>
    <w:rsid w:val="008F0918"/>
    <w:rsid w:val="008F3B8C"/>
    <w:rsid w:val="009554B6"/>
    <w:rsid w:val="00994821"/>
    <w:rsid w:val="00A0705C"/>
    <w:rsid w:val="00A07625"/>
    <w:rsid w:val="00AB0909"/>
    <w:rsid w:val="00BF4FED"/>
    <w:rsid w:val="00D543E2"/>
    <w:rsid w:val="00E5073D"/>
    <w:rsid w:val="00FF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62F4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Woody/Library/Containers/com.microsoft.Word/Data/Library/Caches/TM10002074/Bold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C2B7CF7B2E8454BA30B0184C4DE7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C4297-1EAD-394A-B75B-508461DAD013}"/>
      </w:docPartPr>
      <w:docPartBody>
        <w:p w:rsidR="00F61FEA" w:rsidRDefault="00783C02">
          <w:pPr>
            <w:pStyle w:val="FC2B7CF7B2E8454BA30B0184C4DE713B"/>
          </w:pPr>
          <w:r>
            <w:t>Objective</w:t>
          </w:r>
        </w:p>
      </w:docPartBody>
    </w:docPart>
    <w:docPart>
      <w:docPartPr>
        <w:name w:val="BEC7D2B04C609540BCF3235E16033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40716F-A43E-B64F-82C3-13A6A2DAB2EB}"/>
      </w:docPartPr>
      <w:docPartBody>
        <w:p w:rsidR="00F61FEA" w:rsidRDefault="00783C02">
          <w:pPr>
            <w:pStyle w:val="BEC7D2B04C609540BCF3235E160331E9"/>
          </w:pPr>
          <w:r>
            <w:t>Experience</w:t>
          </w:r>
        </w:p>
      </w:docPartBody>
    </w:docPart>
    <w:docPart>
      <w:docPartPr>
        <w:name w:val="32ED7BB56AC7B345AAF0EF313426F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C3CED-0FF1-2449-8972-0919B88A8335}"/>
      </w:docPartPr>
      <w:docPartBody>
        <w:p w:rsidR="00F61FEA" w:rsidRDefault="00783C02">
          <w:pPr>
            <w:pStyle w:val="32ED7BB56AC7B345AAF0EF313426FC0D"/>
          </w:pPr>
          <w:r>
            <w:t>Education</w:t>
          </w:r>
        </w:p>
      </w:docPartBody>
    </w:docPart>
    <w:docPart>
      <w:docPartPr>
        <w:name w:val="12DC27E769DDD0468EFEE523A010EB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082701-B174-9F4B-8B86-1EEFEC762567}"/>
      </w:docPartPr>
      <w:docPartBody>
        <w:p w:rsidR="00F61FEA" w:rsidRDefault="00783C02">
          <w:pPr>
            <w:pStyle w:val="12DC27E769DDD0468EFEE523A010EBA6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C02"/>
    <w:rsid w:val="00783C02"/>
    <w:rsid w:val="008B2FB8"/>
    <w:rsid w:val="00E85FDA"/>
    <w:rsid w:val="00F6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012B3C0AB56D4582BFD64B8FA20792">
    <w:name w:val="B2012B3C0AB56D4582BFD64B8FA20792"/>
  </w:style>
  <w:style w:type="paragraph" w:customStyle="1" w:styleId="AEA6DA00697BDD42A94B7C6CF38DCF80">
    <w:name w:val="AEA6DA00697BDD42A94B7C6CF38DCF80"/>
  </w:style>
  <w:style w:type="paragraph" w:customStyle="1" w:styleId="FC2B7CF7B2E8454BA30B0184C4DE713B">
    <w:name w:val="FC2B7CF7B2E8454BA30B0184C4DE713B"/>
  </w:style>
  <w:style w:type="paragraph" w:customStyle="1" w:styleId="2F0379A8B8F25045B4A071E7D583C035">
    <w:name w:val="2F0379A8B8F25045B4A071E7D583C035"/>
  </w:style>
  <w:style w:type="paragraph" w:customStyle="1" w:styleId="BEC7D2B04C609540BCF3235E160331E9">
    <w:name w:val="BEC7D2B04C609540BCF3235E160331E9"/>
  </w:style>
  <w:style w:type="paragraph" w:customStyle="1" w:styleId="2675840558E39B46AA864C395DF54794">
    <w:name w:val="2675840558E39B46AA864C395DF54794"/>
  </w:style>
  <w:style w:type="paragraph" w:customStyle="1" w:styleId="81A7A0DD6D629043A4401BC04479797B">
    <w:name w:val="81A7A0DD6D629043A4401BC04479797B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63E2E1C62F56064090729A62B01B59B8">
    <w:name w:val="63E2E1C62F56064090729A62B01B59B8"/>
  </w:style>
  <w:style w:type="paragraph" w:customStyle="1" w:styleId="32ED7BB56AC7B345AAF0EF313426FC0D">
    <w:name w:val="32ED7BB56AC7B345AAF0EF313426FC0D"/>
  </w:style>
  <w:style w:type="paragraph" w:customStyle="1" w:styleId="48D74BD3CAF177408DC91309E942516D">
    <w:name w:val="48D74BD3CAF177408DC91309E942516D"/>
  </w:style>
  <w:style w:type="paragraph" w:customStyle="1" w:styleId="12DC27E769DDD0468EFEE523A010EBA6">
    <w:name w:val="12DC27E769DDD0468EFEE523A010EBA6"/>
  </w:style>
  <w:style w:type="paragraph" w:customStyle="1" w:styleId="8F2DD5447789A746990B4BECE2D07E52">
    <w:name w:val="8F2DD5447789A746990B4BECE2D07E52"/>
  </w:style>
  <w:style w:type="paragraph" w:customStyle="1" w:styleId="395C0D2E890FA24A8F4AA380700B4552">
    <w:name w:val="395C0D2E890FA24A8F4AA380700B4552"/>
    <w:rsid w:val="00F61FEA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069D9-D483-FF45-82D5-978B096FE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Resume.dotx</Template>
  <TotalTime>111</TotalTime>
  <Pages>2</Pages>
  <Words>465</Words>
  <Characters>2657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17</cp:revision>
  <dcterms:created xsi:type="dcterms:W3CDTF">2016-01-05T05:20:00Z</dcterms:created>
  <dcterms:modified xsi:type="dcterms:W3CDTF">2016-03-15T03:31:00Z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